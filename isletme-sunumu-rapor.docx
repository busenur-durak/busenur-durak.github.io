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56082A" w:rsidRDefault="00543B57">
      <w:pPr>
        <w:pStyle w:val="KonuBal"/>
        <w:rPr>
          <w:noProof/>
        </w:rPr>
      </w:pPr>
      <w:sdt>
        <w:sdtPr>
          <w:rPr>
            <w:noProof/>
          </w:rPr>
          <w:alias w:val="Unvan:"/>
          <w:tag w:val="Unvan:"/>
          <w:id w:val="726351117"/>
          <w:placeholder>
            <w:docPart w:val="AD34EA3CB61F448DAD4BDC673EFD60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3FBC">
            <w:rPr>
              <w:noProof/>
            </w:rPr>
            <w:t>Hedjhotep</w:t>
          </w:r>
        </w:sdtContent>
      </w:sdt>
    </w:p>
    <w:p w:rsidR="00B823AA" w:rsidRDefault="00CC3FBC" w:rsidP="00B823AA">
      <w:pPr>
        <w:pStyle w:val="Balk21"/>
        <w:rPr>
          <w:noProof/>
        </w:rPr>
      </w:pPr>
      <w:r>
        <w:rPr>
          <w:noProof/>
        </w:rPr>
        <w:t>Busenur Durak, Begüm Özkan, Zeynep Doğan</w:t>
      </w:r>
    </w:p>
    <w:p w:rsidR="00CC3FBC" w:rsidRPr="0056082A" w:rsidRDefault="00CC3FBC" w:rsidP="00B823AA">
      <w:pPr>
        <w:pStyle w:val="Balk21"/>
        <w:rPr>
          <w:noProof/>
        </w:rPr>
      </w:pPr>
      <w:r>
        <w:rPr>
          <w:noProof/>
        </w:rPr>
        <w:t>University of Bakırçay</w:t>
      </w:r>
    </w:p>
    <w:p w:rsidR="00CC3FBC" w:rsidRPr="0056082A" w:rsidRDefault="00CC3FBC" w:rsidP="00B823AA">
      <w:pPr>
        <w:pStyle w:val="Balk21"/>
        <w:rPr>
          <w:noProof/>
        </w:rPr>
      </w:pPr>
    </w:p>
    <w:p w:rsidR="00E81978" w:rsidRDefault="00E81978">
      <w:pPr>
        <w:pStyle w:val="KonuBal"/>
        <w:rPr>
          <w:noProof/>
        </w:rPr>
      </w:pPr>
    </w:p>
    <w:p w:rsidR="008A1365" w:rsidRDefault="008A1365">
      <w:pPr>
        <w:pStyle w:val="KonuBal"/>
        <w:rPr>
          <w:noProof/>
        </w:rPr>
      </w:pPr>
    </w:p>
    <w:p w:rsidR="008A1365" w:rsidRDefault="008A1365">
      <w:pPr>
        <w:pStyle w:val="KonuBal"/>
        <w:rPr>
          <w:noProof/>
        </w:rPr>
      </w:pPr>
    </w:p>
    <w:p w:rsidR="008A1365" w:rsidRDefault="008A1365" w:rsidP="00B82672">
      <w:pPr>
        <w:pStyle w:val="T3"/>
        <w:ind w:left="0" w:firstLine="0"/>
      </w:pPr>
      <w:bookmarkStart w:id="0" w:name="_GoBack"/>
      <w:bookmarkEnd w:id="0"/>
    </w:p>
    <w:p w:rsidR="008A1365" w:rsidRPr="0056082A" w:rsidRDefault="008A1365">
      <w:pPr>
        <w:pStyle w:val="KonuBal"/>
        <w:rPr>
          <w:noProof/>
        </w:rPr>
      </w:pPr>
    </w:p>
    <w:p w:rsidR="00E81978" w:rsidRPr="0056082A" w:rsidRDefault="00E81978" w:rsidP="00B823AA">
      <w:pPr>
        <w:pStyle w:val="Balk21"/>
        <w:rPr>
          <w:noProof/>
        </w:rPr>
      </w:pPr>
    </w:p>
    <w:p w:rsidR="00E81978" w:rsidRPr="0056082A" w:rsidRDefault="00CC3FBC">
      <w:pPr>
        <w:pStyle w:val="BlmBal"/>
        <w:rPr>
          <w:noProof/>
        </w:rPr>
      </w:pPr>
      <w:r>
        <w:rPr>
          <w:noProof/>
        </w:rPr>
        <w:lastRenderedPageBreak/>
        <w:t>Abstract</w:t>
      </w:r>
    </w:p>
    <w:p w:rsidR="00E81978" w:rsidRPr="0056082A" w:rsidRDefault="00CC3FBC">
      <w:pPr>
        <w:pStyle w:val="AralkYok"/>
        <w:rPr>
          <w:noProof/>
        </w:rPr>
      </w:pPr>
      <w:r w:rsidRPr="00CC3FBC">
        <w:rPr>
          <w:noProof/>
        </w:rPr>
        <w:t>We are a company that produces clothes that adapt to the body of the wearer using 3d printing and nanotechnology.</w:t>
      </w:r>
      <w:r w:rsidR="00CB3671" w:rsidRPr="00CB3671">
        <w:t xml:space="preserve"> </w:t>
      </w:r>
      <w:r w:rsidR="00CB3671" w:rsidRPr="00CB3671">
        <w:rPr>
          <w:noProof/>
        </w:rPr>
        <w:t xml:space="preserve">We have stated the details </w:t>
      </w:r>
      <w:r w:rsidR="00CB3671">
        <w:rPr>
          <w:noProof/>
        </w:rPr>
        <w:t>about our company in our report.</w:t>
      </w:r>
      <w:r w:rsidR="00CB3671" w:rsidRPr="00CB3671">
        <w:rPr>
          <w:noProof/>
        </w:rPr>
        <w:t xml:space="preserve"> You can find the relevant information by using the table of contents.</w:t>
      </w:r>
    </w:p>
    <w:p w:rsidR="00E81978" w:rsidRPr="0056082A" w:rsidRDefault="005D3A03">
      <w:pPr>
        <w:rPr>
          <w:noProof/>
        </w:rPr>
      </w:pPr>
      <w:r w:rsidRPr="0056082A">
        <w:rPr>
          <w:rStyle w:val="Vurgu"/>
          <w:noProof/>
          <w:lang w:bidi="tr-TR"/>
        </w:rPr>
        <w:t>Anahtar sözcükler</w:t>
      </w:r>
      <w:r w:rsidR="00FA473C" w:rsidRPr="0056082A">
        <w:rPr>
          <w:noProof/>
          <w:lang w:bidi="tr-TR"/>
        </w:rPr>
        <w:t xml:space="preserve">: </w:t>
      </w:r>
      <w:r w:rsidR="00CC3FBC">
        <w:rPr>
          <w:noProof/>
        </w:rPr>
        <w:t>clothing, nanotechnology, design, flexibility,</w:t>
      </w:r>
      <w:r w:rsidR="00CB3671">
        <w:rPr>
          <w:noProof/>
        </w:rPr>
        <w:t xml:space="preserve"> 3d </w:t>
      </w:r>
      <w:r w:rsidR="00CC3FBC">
        <w:rPr>
          <w:noProof/>
        </w:rPr>
        <w:t xml:space="preserve">printing </w:t>
      </w:r>
    </w:p>
    <w:p w:rsidR="00E81978" w:rsidRPr="0056082A" w:rsidRDefault="00543B57">
      <w:pPr>
        <w:pStyle w:val="BlmBal"/>
        <w:rPr>
          <w:noProof/>
        </w:rPr>
      </w:pPr>
      <w:sdt>
        <w:sdtPr>
          <w:rPr>
            <w:noProof/>
          </w:rPr>
          <w:alias w:val="Bölüm başlığı:"/>
          <w:tag w:val="Bölüm başlığı:"/>
          <w:id w:val="984196707"/>
          <w:placeholder>
            <w:docPart w:val="0F01D2554B2B4FD1B9C6886962AB387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3FBC">
            <w:rPr>
              <w:noProof/>
            </w:rPr>
            <w:t>Hedjhotep</w:t>
          </w:r>
        </w:sdtContent>
      </w:sdt>
    </w:p>
    <w:p w:rsidR="00E81978" w:rsidRPr="0056082A" w:rsidRDefault="00AC0B62">
      <w:pPr>
        <w:rPr>
          <w:noProof/>
        </w:rPr>
      </w:pPr>
      <w:r w:rsidRPr="00AC0B62">
        <w:rPr>
          <w:noProof/>
        </w:rPr>
        <w:t>Our company produces solutions to people's consumption frenzy by using technology. It promises people stylish clothes that they can use for years without worrying about their body.</w:t>
      </w:r>
    </w:p>
    <w:p w:rsidR="00E81978" w:rsidRPr="0056082A" w:rsidRDefault="008A1365">
      <w:pPr>
        <w:pStyle w:val="Balk1"/>
        <w:rPr>
          <w:noProof/>
        </w:rPr>
      </w:pPr>
      <w:r>
        <w:rPr>
          <w:noProof/>
        </w:rPr>
        <w:t>Part One</w:t>
      </w:r>
    </w:p>
    <w:p w:rsidR="00E81978" w:rsidRPr="0056082A" w:rsidRDefault="00496093">
      <w:pPr>
        <w:rPr>
          <w:noProof/>
        </w:rPr>
      </w:pPr>
      <w:r w:rsidRPr="00496093">
        <w:rPr>
          <w:noProof/>
        </w:rPr>
        <w:t>In this section, we</w:t>
      </w:r>
      <w:r w:rsidR="00FE579C">
        <w:rPr>
          <w:noProof/>
        </w:rPr>
        <w:t xml:space="preserve"> have explained questions 1 to 12</w:t>
      </w:r>
      <w:r w:rsidRPr="00496093">
        <w:rPr>
          <w:noProof/>
        </w:rPr>
        <w:t>.</w:t>
      </w:r>
    </w:p>
    <w:p w:rsidR="00F979EA" w:rsidRDefault="00496093" w:rsidP="00C31D30">
      <w:pPr>
        <w:pStyle w:val="Balk2"/>
        <w:rPr>
          <w:noProof/>
        </w:rPr>
      </w:pPr>
      <w:r>
        <w:rPr>
          <w:noProof/>
        </w:rPr>
        <w:t>1)</w:t>
      </w:r>
      <w:r w:rsidR="00F979EA">
        <w:rPr>
          <w:noProof/>
        </w:rPr>
        <w:t>Business name</w:t>
      </w:r>
    </w:p>
    <w:p w:rsidR="00F979EA" w:rsidRDefault="00496093" w:rsidP="00C31D30">
      <w:pPr>
        <w:pStyle w:val="Balk2"/>
        <w:rPr>
          <w:noProof/>
        </w:rPr>
      </w:pPr>
      <w:r w:rsidRPr="00496093">
        <w:t xml:space="preserve"> </w:t>
      </w:r>
      <w:r w:rsidR="00F979EA">
        <w:t>1.1</w:t>
      </w:r>
      <w:r w:rsidR="00F729B9">
        <w:t xml:space="preserve"> </w:t>
      </w:r>
      <w:r w:rsidRPr="00496093">
        <w:rPr>
          <w:noProof/>
        </w:rPr>
        <w:t xml:space="preserve">What is the name of your business? </w:t>
      </w:r>
    </w:p>
    <w:p w:rsidR="00F979EA" w:rsidRPr="00F979EA" w:rsidRDefault="00F979EA" w:rsidP="00F979EA">
      <w:r>
        <w:t>Our business name is Hedjhotep.</w:t>
      </w:r>
    </w:p>
    <w:p w:rsidR="00F979EA" w:rsidRDefault="00F979EA" w:rsidP="00F979EA">
      <w:pPr>
        <w:pStyle w:val="Balk2"/>
        <w:rPr>
          <w:noProof/>
        </w:rPr>
      </w:pPr>
      <w:r>
        <w:rPr>
          <w:noProof/>
        </w:rPr>
        <w:t>1.2</w:t>
      </w:r>
      <w:r w:rsidR="00F729B9">
        <w:rPr>
          <w:noProof/>
        </w:rPr>
        <w:t xml:space="preserve"> </w:t>
      </w:r>
      <w:r w:rsidR="00496093" w:rsidRPr="00496093">
        <w:rPr>
          <w:noProof/>
        </w:rPr>
        <w:t>Why did you choose that name?</w:t>
      </w:r>
    </w:p>
    <w:p w:rsidR="00F979EA" w:rsidRPr="00F979EA" w:rsidRDefault="00F979EA" w:rsidP="00F729B9">
      <w:pPr>
        <w:ind w:left="720" w:firstLine="0"/>
        <w:jc w:val="both"/>
      </w:pPr>
      <w:r>
        <w:t>While</w:t>
      </w:r>
      <w:r w:rsidRPr="00F979EA">
        <w:t xml:space="preserve"> choosing this name, we were af</w:t>
      </w:r>
      <w:r>
        <w:t>fected by the Egyptian god Hedjh</w:t>
      </w:r>
      <w:r w:rsidRPr="00F979EA">
        <w:t>otep.</w:t>
      </w:r>
      <w:r>
        <w:t xml:space="preserve"> </w:t>
      </w:r>
      <w:r w:rsidRPr="00F979EA">
        <w:t xml:space="preserve">Hedjhotep is known </w:t>
      </w:r>
      <w:r>
        <w:t>as the god of clothing and fabric</w:t>
      </w:r>
      <w:r w:rsidRPr="00F979EA">
        <w:t xml:space="preserve"> in Egyptian mythology.</w:t>
      </w:r>
      <w:r>
        <w:t xml:space="preserve"> </w:t>
      </w:r>
      <w:r w:rsidR="00F729B9" w:rsidRPr="00F729B9">
        <w:t>Our main purpose in choosing this name is to make women feel special and dazzling as a goddess.</w:t>
      </w:r>
    </w:p>
    <w:p w:rsidR="00E81978" w:rsidRDefault="00F729B9" w:rsidP="00F729B9">
      <w:pPr>
        <w:pStyle w:val="Balk3"/>
        <w:ind w:firstLine="0"/>
        <w:rPr>
          <w:noProof/>
        </w:rPr>
      </w:pPr>
      <w:r>
        <w:rPr>
          <w:noProof/>
        </w:rPr>
        <w:t>2)</w:t>
      </w:r>
      <w:r w:rsidRPr="00F729B9">
        <w:t xml:space="preserve"> </w:t>
      </w:r>
      <w:r w:rsidRPr="00F729B9">
        <w:rPr>
          <w:noProof/>
        </w:rPr>
        <w:t>Description of business</w:t>
      </w:r>
    </w:p>
    <w:p w:rsidR="00F729B9" w:rsidRDefault="00F729B9" w:rsidP="00F729B9">
      <w:pPr>
        <w:ind w:firstLine="0"/>
        <w:rPr>
          <w:b/>
        </w:rPr>
      </w:pPr>
      <w:r w:rsidRPr="00F729B9">
        <w:rPr>
          <w:b/>
        </w:rPr>
        <w:t>2.1 What will your business do?</w:t>
      </w:r>
    </w:p>
    <w:p w:rsidR="00B92CBF" w:rsidRDefault="00F729B9" w:rsidP="00B92CBF">
      <w:pPr>
        <w:ind w:firstLine="0"/>
      </w:pPr>
      <w:r>
        <w:rPr>
          <w:b/>
        </w:rPr>
        <w:tab/>
      </w:r>
      <w:r w:rsidRPr="00F729B9">
        <w:t>Thanks to 3 d printing and nanotechnology, we produce flexible and standard size clothes that can adapt to everyone's body. People don't need a tailor and ask, "Is this dress suitable for my size, will it be loose or tight?" they don't think. They can shop freely thanks to hedjhotep without having to try on clothes</w:t>
      </w:r>
      <w:r>
        <w:t>.</w:t>
      </w:r>
      <w:r w:rsidRPr="00F729B9">
        <w:t xml:space="preserve"> The most important feature of our product is that it</w:t>
      </w:r>
      <w:r>
        <w:t xml:space="preserve"> combines t</w:t>
      </w:r>
      <w:r w:rsidR="00B92CBF">
        <w:t>echnology and design.</w:t>
      </w:r>
      <w:r w:rsidR="00B92CBF" w:rsidRPr="00B92CBF">
        <w:t xml:space="preserve"> We think that people should interact with their clothes. </w:t>
      </w:r>
    </w:p>
    <w:p w:rsidR="00F729B9" w:rsidRPr="00F729B9" w:rsidRDefault="00B92CBF" w:rsidP="00B92CBF">
      <w:pPr>
        <w:ind w:firstLine="0"/>
      </w:pPr>
      <w:r>
        <w:t>That's why we designed an outfit by combining feathers, leaf and similar parts that we produced using 3d printing.</w:t>
      </w:r>
    </w:p>
    <w:p w:rsidR="00355DCA" w:rsidRDefault="00B92CBF" w:rsidP="00B92CBF">
      <w:pPr>
        <w:pStyle w:val="Balk4"/>
        <w:ind w:firstLine="0"/>
        <w:rPr>
          <w:i w:val="0"/>
          <w:noProof/>
        </w:rPr>
      </w:pPr>
      <w:r w:rsidRPr="00B92CBF">
        <w:rPr>
          <w:i w:val="0"/>
          <w:noProof/>
        </w:rPr>
        <w:t>3)Slogan</w:t>
      </w:r>
    </w:p>
    <w:p w:rsidR="00B92CBF" w:rsidRPr="00B92CBF" w:rsidRDefault="00B92CBF" w:rsidP="00B92CBF">
      <w:pPr>
        <w:ind w:firstLine="0"/>
      </w:pPr>
      <w:r>
        <w:rPr>
          <w:i/>
        </w:rPr>
        <w:t xml:space="preserve">“Get dressed and go out!” </w:t>
      </w:r>
      <w:r>
        <w:t xml:space="preserve">is our slogan. </w:t>
      </w:r>
      <w:r w:rsidRPr="00B92CBF">
        <w:t>Because our product is easy to use and comfortable for many years.</w:t>
      </w:r>
    </w:p>
    <w:p w:rsidR="00355DCA" w:rsidRDefault="00B92CBF" w:rsidP="00B92CBF">
      <w:pPr>
        <w:pStyle w:val="Balk5"/>
        <w:ind w:firstLine="0"/>
        <w:rPr>
          <w:b/>
          <w:i w:val="0"/>
          <w:noProof/>
          <w:lang w:bidi="tr-TR"/>
        </w:rPr>
      </w:pPr>
      <w:r>
        <w:rPr>
          <w:b/>
          <w:i w:val="0"/>
          <w:noProof/>
          <w:lang w:bidi="tr-TR"/>
        </w:rPr>
        <w:lastRenderedPageBreak/>
        <w:t>4)</w:t>
      </w:r>
      <w:r w:rsidRPr="00B92CBF">
        <w:t xml:space="preserve"> </w:t>
      </w:r>
      <w:r w:rsidRPr="00B92CBF">
        <w:rPr>
          <w:b/>
          <w:i w:val="0"/>
          <w:noProof/>
          <w:lang w:bidi="tr-TR"/>
        </w:rPr>
        <w:t>Form of business ownership</w:t>
      </w:r>
    </w:p>
    <w:p w:rsidR="00B92CBF" w:rsidRPr="009A6FE7" w:rsidRDefault="00B92CBF" w:rsidP="00B92CBF">
      <w:pPr>
        <w:ind w:firstLine="0"/>
        <w:rPr>
          <w:b/>
          <w:lang w:bidi="tr-TR"/>
        </w:rPr>
      </w:pPr>
      <w:r w:rsidRPr="009A6FE7">
        <w:rPr>
          <w:b/>
          <w:lang w:bidi="tr-TR"/>
        </w:rPr>
        <w:t>4.1 What form of business ownership</w:t>
      </w:r>
      <w:r w:rsidR="00750B25" w:rsidRPr="009A6FE7">
        <w:rPr>
          <w:b/>
        </w:rPr>
        <w:t xml:space="preserve"> </w:t>
      </w:r>
      <w:r w:rsidR="00750B25" w:rsidRPr="009A6FE7">
        <w:rPr>
          <w:b/>
          <w:lang w:bidi="tr-TR"/>
        </w:rPr>
        <w:t>will our business take?</w:t>
      </w:r>
    </w:p>
    <w:p w:rsidR="00750B25" w:rsidRDefault="00750B25" w:rsidP="00B92CBF">
      <w:pPr>
        <w:ind w:firstLine="0"/>
        <w:rPr>
          <w:lang w:bidi="tr-TR"/>
        </w:rPr>
      </w:pPr>
      <w:r>
        <w:rPr>
          <w:lang w:bidi="tr-TR"/>
        </w:rPr>
        <w:tab/>
        <w:t>We choosed general partnership and we our partners is Materialise NV and BASF.</w:t>
      </w:r>
    </w:p>
    <w:p w:rsidR="00750B25" w:rsidRPr="009A6FE7" w:rsidRDefault="00750B25" w:rsidP="00B92CBF">
      <w:pPr>
        <w:ind w:firstLine="0"/>
        <w:rPr>
          <w:b/>
          <w:lang w:bidi="tr-TR"/>
        </w:rPr>
      </w:pPr>
      <w:r w:rsidRPr="009A6FE7">
        <w:rPr>
          <w:b/>
          <w:lang w:bidi="tr-TR"/>
        </w:rPr>
        <w:t>4.2 Why did us choose this form?</w:t>
      </w:r>
    </w:p>
    <w:p w:rsidR="00750B25" w:rsidRDefault="00750B25" w:rsidP="00B92CBF">
      <w:pPr>
        <w:ind w:firstLine="0"/>
        <w:rPr>
          <w:lang w:bidi="tr-TR"/>
        </w:rPr>
      </w:pPr>
      <w:r>
        <w:rPr>
          <w:lang w:bidi="tr-TR"/>
        </w:rPr>
        <w:tab/>
        <w:t>C</w:t>
      </w:r>
      <w:r w:rsidRPr="00750B25">
        <w:rPr>
          <w:lang w:bidi="tr-TR"/>
        </w:rPr>
        <w:t>ompanies with partners grow faster than other companies. Because they pool their capital and they can get loans from banks more easily than others.</w:t>
      </w:r>
    </w:p>
    <w:p w:rsidR="009A6FE7" w:rsidRDefault="009A6FE7" w:rsidP="00B92CBF">
      <w:pPr>
        <w:ind w:firstLine="0"/>
        <w:rPr>
          <w:b/>
          <w:lang w:bidi="tr-TR"/>
        </w:rPr>
      </w:pPr>
      <w:r w:rsidRPr="009A6FE7">
        <w:rPr>
          <w:b/>
          <w:lang w:bidi="tr-TR"/>
        </w:rPr>
        <w:t>5) Ideal customer</w:t>
      </w:r>
    </w:p>
    <w:p w:rsidR="009A6FE7" w:rsidRDefault="009A6FE7" w:rsidP="00B92CBF">
      <w:pPr>
        <w:ind w:firstLine="0"/>
        <w:rPr>
          <w:b/>
          <w:lang w:bidi="tr-TR"/>
        </w:rPr>
      </w:pPr>
      <w:r>
        <w:rPr>
          <w:b/>
          <w:lang w:bidi="tr-TR"/>
        </w:rPr>
        <w:t>5.1 Desciription of our ideal customer</w:t>
      </w:r>
    </w:p>
    <w:p w:rsidR="009A6FE7" w:rsidRPr="009A6FE7" w:rsidRDefault="009A6FE7" w:rsidP="0043600A">
      <w:pPr>
        <w:ind w:firstLine="0"/>
        <w:jc w:val="both"/>
        <w:rPr>
          <w:lang w:bidi="tr-TR"/>
        </w:rPr>
      </w:pPr>
      <w:r>
        <w:rPr>
          <w:b/>
          <w:lang w:bidi="tr-TR"/>
        </w:rPr>
        <w:tab/>
      </w:r>
      <w:r w:rsidR="00394C17" w:rsidRPr="00394C17">
        <w:rPr>
          <w:lang w:bidi="tr-TR"/>
        </w:rPr>
        <w:t>We divided our customers into 2 categories</w:t>
      </w:r>
      <w:r w:rsidR="00394C17">
        <w:rPr>
          <w:lang w:bidi="tr-TR"/>
        </w:rPr>
        <w:t>. First categories is</w:t>
      </w:r>
      <w:r w:rsidR="00E3364C">
        <w:rPr>
          <w:lang w:bidi="tr-TR"/>
        </w:rPr>
        <w:t xml:space="preserve"> women. W</w:t>
      </w:r>
      <w:r w:rsidR="00394C17" w:rsidRPr="00394C17">
        <w:rPr>
          <w:lang w:bidi="tr-TR"/>
        </w:rPr>
        <w:t xml:space="preserve">e targeted </w:t>
      </w:r>
      <w:r w:rsidR="00394C17">
        <w:rPr>
          <w:lang w:bidi="tr-TR"/>
        </w:rPr>
        <w:t xml:space="preserve">espcially, </w:t>
      </w:r>
      <w:r w:rsidR="00394C17" w:rsidRPr="00394C17">
        <w:rPr>
          <w:lang w:bidi="tr-TR"/>
        </w:rPr>
        <w:t>pregnant women and those who gain and lose weight quickly.</w:t>
      </w:r>
      <w:r w:rsidR="00394C17">
        <w:rPr>
          <w:lang w:bidi="tr-TR"/>
        </w:rPr>
        <w:t xml:space="preserve"> </w:t>
      </w:r>
      <w:r w:rsidR="00394C17" w:rsidRPr="00394C17">
        <w:rPr>
          <w:lang w:bidi="tr-TR"/>
        </w:rPr>
        <w:t>Because our product can adapt to their changing body sizes and saves them from constantly shopping for clothes.</w:t>
      </w:r>
      <w:r w:rsidR="00394C17" w:rsidRPr="00394C17">
        <w:t xml:space="preserve"> </w:t>
      </w:r>
      <w:r w:rsidR="00394C17" w:rsidRPr="00394C17">
        <w:rPr>
          <w:lang w:bidi="tr-TR"/>
        </w:rPr>
        <w:t>Our products are timeless, so our customers can use our products for a lifetime.</w:t>
      </w:r>
      <w:r w:rsidR="00394C17" w:rsidRPr="00394C17">
        <w:t xml:space="preserve"> </w:t>
      </w:r>
      <w:r w:rsidR="00394C17" w:rsidRPr="00394C17">
        <w:rPr>
          <w:lang w:bidi="tr-TR"/>
        </w:rPr>
        <w:t>With these aspects, we can also appeal to middle-income people.</w:t>
      </w:r>
      <w:r w:rsidR="00733ED2">
        <w:rPr>
          <w:lang w:bidi="tr-TR"/>
        </w:rPr>
        <w:t xml:space="preserve"> Second categories is 0-13 years</w:t>
      </w:r>
      <w:r w:rsidR="0043600A">
        <w:rPr>
          <w:lang w:bidi="tr-TR"/>
        </w:rPr>
        <w:t xml:space="preserve"> old</w:t>
      </w:r>
      <w:r w:rsidR="00733ED2">
        <w:rPr>
          <w:lang w:bidi="tr-TR"/>
        </w:rPr>
        <w:t xml:space="preserve"> children. We aimed this group because kids grow up fast and their parents have to buy new clothes. Thanks to Hedjhotep kid’s clothes never shrink and pregnant women and w</w:t>
      </w:r>
      <w:r w:rsidR="00733ED2" w:rsidRPr="00733ED2">
        <w:rPr>
          <w:lang w:bidi="tr-TR"/>
        </w:rPr>
        <w:t>hen women gain and lose weight, they can continue to wear our products and do not have to buy new clothes.</w:t>
      </w:r>
    </w:p>
    <w:p w:rsidR="009A6FE7" w:rsidRDefault="009A6FE7" w:rsidP="00B92CBF">
      <w:pPr>
        <w:ind w:firstLine="0"/>
        <w:rPr>
          <w:b/>
          <w:lang w:bidi="tr-TR"/>
        </w:rPr>
      </w:pPr>
      <w:r w:rsidRPr="009A6FE7">
        <w:rPr>
          <w:b/>
          <w:lang w:bidi="tr-TR"/>
        </w:rPr>
        <w:t>5.2What are they like in terms of age, income level, and so on?</w:t>
      </w:r>
    </w:p>
    <w:p w:rsidR="00733ED2" w:rsidRDefault="00733ED2" w:rsidP="00B92CBF">
      <w:pPr>
        <w:ind w:firstLine="0"/>
        <w:rPr>
          <w:lang w:bidi="tr-TR"/>
        </w:rPr>
      </w:pPr>
      <w:r>
        <w:rPr>
          <w:b/>
          <w:lang w:bidi="tr-TR"/>
        </w:rPr>
        <w:tab/>
      </w:r>
      <w:r w:rsidR="0043600A" w:rsidRPr="0043600A">
        <w:rPr>
          <w:lang w:bidi="tr-TR"/>
        </w:rPr>
        <w:t>As we mentioned in 5.1, our ideal customers are:</w:t>
      </w:r>
    </w:p>
    <w:p w:rsidR="0043600A" w:rsidRPr="0043600A" w:rsidRDefault="0043600A" w:rsidP="0043600A">
      <w:pPr>
        <w:pStyle w:val="ListeParagraf"/>
        <w:numPr>
          <w:ilvl w:val="0"/>
          <w:numId w:val="16"/>
        </w:numPr>
        <w:rPr>
          <w:lang w:bidi="tr-TR"/>
        </w:rPr>
      </w:pPr>
      <w:r w:rsidRPr="0043600A">
        <w:rPr>
          <w:lang w:bidi="tr-TR"/>
        </w:rPr>
        <w:t>0-13 y</w:t>
      </w:r>
      <w:r>
        <w:rPr>
          <w:lang w:bidi="tr-TR"/>
        </w:rPr>
        <w:t xml:space="preserve">ears old children </w:t>
      </w:r>
    </w:p>
    <w:p w:rsidR="0043600A" w:rsidRPr="0043600A" w:rsidRDefault="0043600A" w:rsidP="0043600A">
      <w:pPr>
        <w:pStyle w:val="ListeParagraf"/>
        <w:numPr>
          <w:ilvl w:val="0"/>
          <w:numId w:val="16"/>
        </w:numPr>
        <w:rPr>
          <w:lang w:bidi="tr-TR"/>
        </w:rPr>
      </w:pPr>
      <w:r w:rsidRPr="0043600A">
        <w:rPr>
          <w:lang w:bidi="tr-TR"/>
        </w:rPr>
        <w:t>Middle-income people</w:t>
      </w:r>
    </w:p>
    <w:p w:rsidR="0043600A" w:rsidRPr="0043600A" w:rsidRDefault="0043600A" w:rsidP="0043600A">
      <w:pPr>
        <w:pStyle w:val="ListeParagraf"/>
        <w:numPr>
          <w:ilvl w:val="0"/>
          <w:numId w:val="16"/>
        </w:numPr>
        <w:rPr>
          <w:lang w:bidi="tr-TR"/>
        </w:rPr>
      </w:pPr>
      <w:r w:rsidRPr="0043600A">
        <w:rPr>
          <w:lang w:bidi="tr-TR"/>
        </w:rPr>
        <w:t>Pregnant women</w:t>
      </w:r>
    </w:p>
    <w:p w:rsidR="0043600A" w:rsidRPr="0043600A" w:rsidRDefault="0043600A" w:rsidP="0043600A">
      <w:pPr>
        <w:pStyle w:val="ListeParagraf"/>
        <w:numPr>
          <w:ilvl w:val="0"/>
          <w:numId w:val="16"/>
        </w:numPr>
        <w:rPr>
          <w:lang w:bidi="tr-TR"/>
        </w:rPr>
      </w:pPr>
      <w:r w:rsidRPr="0043600A">
        <w:rPr>
          <w:lang w:bidi="tr-TR"/>
        </w:rPr>
        <w:t xml:space="preserve">Fast weight gainers and weight losers </w:t>
      </w:r>
    </w:p>
    <w:p w:rsidR="0043600A" w:rsidRDefault="0043600A" w:rsidP="0043600A">
      <w:pPr>
        <w:pStyle w:val="ListeParagraf"/>
        <w:numPr>
          <w:ilvl w:val="0"/>
          <w:numId w:val="16"/>
        </w:numPr>
        <w:rPr>
          <w:lang w:bidi="tr-TR"/>
        </w:rPr>
      </w:pPr>
      <w:r w:rsidRPr="0043600A">
        <w:rPr>
          <w:lang w:bidi="tr-TR"/>
        </w:rPr>
        <w:t>İntermediate size</w:t>
      </w:r>
    </w:p>
    <w:p w:rsidR="0043600A" w:rsidRPr="0043600A" w:rsidRDefault="0043600A" w:rsidP="0043600A">
      <w:pPr>
        <w:ind w:firstLine="0"/>
        <w:rPr>
          <w:b/>
          <w:lang w:bidi="tr-TR"/>
        </w:rPr>
      </w:pPr>
      <w:r w:rsidRPr="0043600A">
        <w:rPr>
          <w:b/>
          <w:lang w:bidi="tr-TR"/>
        </w:rPr>
        <w:t>6)Our advantages</w:t>
      </w:r>
    </w:p>
    <w:p w:rsidR="0043600A" w:rsidRDefault="0043600A" w:rsidP="0043600A">
      <w:pPr>
        <w:ind w:firstLine="0"/>
        <w:rPr>
          <w:b/>
          <w:lang w:bidi="tr-TR"/>
        </w:rPr>
      </w:pPr>
      <w:r w:rsidRPr="0043600A">
        <w:rPr>
          <w:b/>
          <w:lang w:bidi="tr-TR"/>
        </w:rPr>
        <w:lastRenderedPageBreak/>
        <w:t>6.1 Why will customers choose to buy from your business, instead of our competition?</w:t>
      </w:r>
    </w:p>
    <w:p w:rsidR="0043600A" w:rsidRDefault="0043600A" w:rsidP="0043600A">
      <w:pPr>
        <w:ind w:firstLine="0"/>
        <w:jc w:val="both"/>
        <w:rPr>
          <w:lang w:bidi="tr-TR"/>
        </w:rPr>
      </w:pPr>
      <w:r>
        <w:rPr>
          <w:b/>
          <w:lang w:bidi="tr-TR"/>
        </w:rPr>
        <w:tab/>
      </w:r>
      <w:r w:rsidR="003823AC" w:rsidRPr="003823AC">
        <w:rPr>
          <w:lang w:bidi="tr-TR"/>
        </w:rPr>
        <w:t>Gaining and losing weight is a problem for many people. Especially people with intermediate sizes need to try on clothes and need a tailor. Most people cannot find the right size for themselves. Our company eliminates these problems.</w:t>
      </w:r>
      <w:r w:rsidR="003823AC" w:rsidRPr="003823AC">
        <w:t xml:space="preserve"> </w:t>
      </w:r>
      <w:r w:rsidR="003823AC" w:rsidRPr="003823AC">
        <w:rPr>
          <w:lang w:bidi="tr-TR"/>
        </w:rPr>
        <w:t>In addition, our product idea is unique and there is no company in the sector that does this.</w:t>
      </w:r>
      <w:r w:rsidR="003823AC" w:rsidRPr="003823AC">
        <w:t xml:space="preserve"> </w:t>
      </w:r>
      <w:r w:rsidR="003823AC" w:rsidRPr="003823AC">
        <w:rPr>
          <w:lang w:bidi="tr-TR"/>
        </w:rPr>
        <w:t>Otherwise we have strong partners who support us.</w:t>
      </w:r>
    </w:p>
    <w:p w:rsidR="003823AC" w:rsidRDefault="003823AC" w:rsidP="0043600A">
      <w:pPr>
        <w:ind w:firstLine="0"/>
        <w:jc w:val="both"/>
        <w:rPr>
          <w:b/>
          <w:lang w:bidi="tr-TR"/>
        </w:rPr>
      </w:pPr>
      <w:r w:rsidRPr="003823AC">
        <w:rPr>
          <w:b/>
          <w:lang w:bidi="tr-TR"/>
        </w:rPr>
        <w:t>7) Ethical principles, code of ethics</w:t>
      </w:r>
    </w:p>
    <w:p w:rsidR="00750B25" w:rsidRDefault="003823AC" w:rsidP="000075C7">
      <w:pPr>
        <w:ind w:firstLine="0"/>
        <w:jc w:val="both"/>
        <w:rPr>
          <w:lang w:bidi="tr-TR"/>
        </w:rPr>
      </w:pPr>
      <w:r>
        <w:rPr>
          <w:b/>
          <w:lang w:bidi="tr-TR"/>
        </w:rPr>
        <w:tab/>
      </w:r>
      <w:r w:rsidRPr="003823AC">
        <w:rPr>
          <w:lang w:bidi="tr-TR"/>
        </w:rPr>
        <w:t>We have</w:t>
      </w:r>
      <w:r>
        <w:rPr>
          <w:lang w:bidi="tr-TR"/>
        </w:rPr>
        <w:t xml:space="preserve"> 4 </w:t>
      </w:r>
      <w:r w:rsidR="008C7FAD">
        <w:rPr>
          <w:lang w:bidi="tr-TR"/>
        </w:rPr>
        <w:t xml:space="preserve">ethical norms(utility, rights, justice, caring). First of all,  we especially </w:t>
      </w:r>
      <w:r w:rsidR="000075C7">
        <w:rPr>
          <w:lang w:bidi="tr-TR"/>
        </w:rPr>
        <w:t>focused to</w:t>
      </w:r>
      <w:r w:rsidR="008C7FAD">
        <w:rPr>
          <w:lang w:bidi="tr-TR"/>
        </w:rPr>
        <w:t xml:space="preserve"> </w:t>
      </w:r>
      <w:r w:rsidR="008C7FAD" w:rsidRPr="008C7FAD">
        <w:rPr>
          <w:lang w:bidi="tr-TR"/>
        </w:rPr>
        <w:t xml:space="preserve"> protect the satisfaction and rights of our customers and employees</w:t>
      </w:r>
      <w:r w:rsidR="000075C7">
        <w:rPr>
          <w:lang w:bidi="tr-TR"/>
        </w:rPr>
        <w:t xml:space="preserve">. </w:t>
      </w:r>
      <w:r w:rsidR="000075C7" w:rsidRPr="000075C7">
        <w:rPr>
          <w:lang w:bidi="tr-TR"/>
        </w:rPr>
        <w:t>In the continuation of this</w:t>
      </w:r>
      <w:r w:rsidR="000075C7">
        <w:rPr>
          <w:lang w:bidi="tr-TR"/>
        </w:rPr>
        <w:t xml:space="preserve"> w</w:t>
      </w:r>
      <w:r w:rsidR="000075C7" w:rsidRPr="000075C7">
        <w:rPr>
          <w:lang w:bidi="tr-TR"/>
        </w:rPr>
        <w:t>e aim</w:t>
      </w:r>
      <w:r w:rsidR="000075C7">
        <w:rPr>
          <w:lang w:bidi="tr-TR"/>
        </w:rPr>
        <w:t>ed</w:t>
      </w:r>
      <w:r w:rsidR="000075C7" w:rsidRPr="000075C7">
        <w:rPr>
          <w:lang w:bidi="tr-TR"/>
        </w:rPr>
        <w:t xml:space="preserve"> for a high level of success, quality and contribution</w:t>
      </w:r>
      <w:r w:rsidR="000075C7">
        <w:rPr>
          <w:lang w:bidi="tr-TR"/>
        </w:rPr>
        <w:t xml:space="preserve"> and </w:t>
      </w:r>
      <w:r w:rsidR="000075C7" w:rsidRPr="000075C7">
        <w:rPr>
          <w:lang w:bidi="tr-TR"/>
        </w:rPr>
        <w:t xml:space="preserve"> </w:t>
      </w:r>
      <w:r w:rsidR="000075C7">
        <w:rPr>
          <w:lang w:bidi="tr-TR"/>
        </w:rPr>
        <w:t xml:space="preserve">we </w:t>
      </w:r>
      <w:r w:rsidR="000075C7" w:rsidRPr="000075C7">
        <w:rPr>
          <w:lang w:bidi="tr-TR"/>
        </w:rPr>
        <w:t>respect the rights of individuals.</w:t>
      </w:r>
      <w:r w:rsidR="00801A68" w:rsidRPr="00801A68">
        <w:t xml:space="preserve"> </w:t>
      </w:r>
      <w:r w:rsidR="00801A68">
        <w:rPr>
          <w:lang w:bidi="tr-TR"/>
        </w:rPr>
        <w:t>W</w:t>
      </w:r>
      <w:r w:rsidR="00801A68" w:rsidRPr="00801A68">
        <w:rPr>
          <w:lang w:bidi="tr-TR"/>
        </w:rPr>
        <w:t>e, as a company, attach importance to law, regulation and laws.</w:t>
      </w:r>
      <w:r w:rsidR="000075C7">
        <w:rPr>
          <w:lang w:bidi="tr-TR"/>
        </w:rPr>
        <w:t xml:space="preserve"> </w:t>
      </w:r>
      <w:r w:rsidR="000075C7" w:rsidRPr="000075C7">
        <w:rPr>
          <w:lang w:bidi="tr-TR"/>
        </w:rPr>
        <w:t>We conduct our business with confidence and fairness.</w:t>
      </w:r>
      <w:r w:rsidR="000075C7">
        <w:rPr>
          <w:lang w:bidi="tr-TR"/>
        </w:rPr>
        <w:t xml:space="preserve"> In our company, w</w:t>
      </w:r>
      <w:r w:rsidR="000075C7" w:rsidRPr="000075C7">
        <w:rPr>
          <w:lang w:bidi="tr-TR"/>
        </w:rPr>
        <w:t>e attach importance to gender equality.</w:t>
      </w:r>
    </w:p>
    <w:p w:rsidR="00801A68" w:rsidRDefault="00801A68" w:rsidP="000075C7">
      <w:pPr>
        <w:ind w:firstLine="0"/>
        <w:jc w:val="both"/>
        <w:rPr>
          <w:b/>
          <w:lang w:bidi="tr-TR"/>
        </w:rPr>
      </w:pPr>
      <w:r w:rsidRPr="00801A68">
        <w:rPr>
          <w:b/>
          <w:lang w:bidi="tr-TR"/>
        </w:rPr>
        <w:t>8) Social responsibility</w:t>
      </w:r>
    </w:p>
    <w:p w:rsidR="00801A68" w:rsidRDefault="00801A68" w:rsidP="0067278F">
      <w:pPr>
        <w:ind w:firstLine="0"/>
        <w:jc w:val="both"/>
        <w:rPr>
          <w:lang w:bidi="tr-TR"/>
        </w:rPr>
      </w:pPr>
      <w:r>
        <w:rPr>
          <w:b/>
          <w:lang w:bidi="tr-TR"/>
        </w:rPr>
        <w:tab/>
      </w:r>
      <w:r w:rsidRPr="00801A68">
        <w:rPr>
          <w:lang w:bidi="tr-TR"/>
        </w:rPr>
        <w:t>Our company has 2 social responsibility projects. We attach importance to social responsibility projects, but instead of doing many and simple projects, we want to do less and more effective projects.</w:t>
      </w:r>
      <w:r>
        <w:rPr>
          <w:lang w:bidi="tr-TR"/>
        </w:rPr>
        <w:t xml:space="preserve"> First social responsibility project is </w:t>
      </w:r>
      <w:r w:rsidRPr="00801A68">
        <w:rPr>
          <w:i/>
          <w:lang w:bidi="tr-TR"/>
        </w:rPr>
        <w:t>“Buy 1 for yourself dress up 1 child in need”</w:t>
      </w:r>
      <w:r w:rsidR="0067278F">
        <w:rPr>
          <w:i/>
          <w:lang w:bidi="tr-TR"/>
        </w:rPr>
        <w:t xml:space="preserve">. </w:t>
      </w:r>
      <w:r w:rsidR="0067278F" w:rsidRPr="0067278F">
        <w:rPr>
          <w:lang w:bidi="tr-TR"/>
        </w:rPr>
        <w:t>We aim to dress a child in need with ev</w:t>
      </w:r>
      <w:r w:rsidR="0067278F">
        <w:rPr>
          <w:lang w:bidi="tr-TR"/>
        </w:rPr>
        <w:t xml:space="preserve">ery hedjhotep clothing purchase such as </w:t>
      </w:r>
      <w:r w:rsidR="0067278F" w:rsidRPr="0067278F">
        <w:rPr>
          <w:i/>
          <w:lang w:bidi="tr-TR"/>
        </w:rPr>
        <w:t>“Alexander McQuenn’s shoes”</w:t>
      </w:r>
      <w:r w:rsidR="0067278F">
        <w:rPr>
          <w:i/>
          <w:lang w:bidi="tr-TR"/>
        </w:rPr>
        <w:t>.</w:t>
      </w:r>
      <w:r w:rsidR="0067278F">
        <w:rPr>
          <w:lang w:bidi="tr-TR"/>
        </w:rPr>
        <w:t xml:space="preserve"> Our customers can be accessed from Hedjhotep’s website. In the website</w:t>
      </w:r>
      <w:r w:rsidR="0067278F" w:rsidRPr="0067278F">
        <w:rPr>
          <w:lang w:bidi="tr-TR"/>
        </w:rPr>
        <w:t>, the aid and the places where the aid goes are shown in detail.</w:t>
      </w:r>
      <w:r w:rsidR="0067278F" w:rsidRPr="0067278F">
        <w:t xml:space="preserve"> </w:t>
      </w:r>
      <w:r w:rsidR="0067278F" w:rsidRPr="0067278F">
        <w:rPr>
          <w:lang w:bidi="tr-TR"/>
        </w:rPr>
        <w:t>People can easily access up-to-date information from here.</w:t>
      </w:r>
      <w:r w:rsidR="0067278F">
        <w:rPr>
          <w:lang w:bidi="tr-TR"/>
        </w:rPr>
        <w:t xml:space="preserve"> Second social responsibility project is </w:t>
      </w:r>
      <w:r w:rsidR="0067278F" w:rsidRPr="0067278F">
        <w:rPr>
          <w:i/>
          <w:lang w:bidi="tr-TR"/>
        </w:rPr>
        <w:t>“Choose Hedjhotep for cleaner waters”</w:t>
      </w:r>
      <w:r w:rsidR="0067278F">
        <w:rPr>
          <w:lang w:bidi="tr-TR"/>
        </w:rPr>
        <w:t xml:space="preserve">. </w:t>
      </w:r>
      <w:r w:rsidR="0067278F" w:rsidRPr="0067278F">
        <w:rPr>
          <w:lang w:bidi="tr-TR"/>
        </w:rPr>
        <w:t>We clean our water resources with the water cost we reduce by using nanotechnology.</w:t>
      </w:r>
      <w:r w:rsidR="0067278F">
        <w:rPr>
          <w:lang w:bidi="tr-TR"/>
        </w:rPr>
        <w:t xml:space="preserve"> </w:t>
      </w:r>
      <w:r w:rsidR="0067278F" w:rsidRPr="0067278F">
        <w:rPr>
          <w:lang w:bidi="tr-TR"/>
        </w:rPr>
        <w:t>We are working with government and environmental organizations around the world on this project.</w:t>
      </w:r>
      <w:r w:rsidR="0067278F">
        <w:rPr>
          <w:lang w:bidi="tr-TR"/>
        </w:rPr>
        <w:t xml:space="preserve"> </w:t>
      </w:r>
      <w:r w:rsidR="0067278F" w:rsidRPr="0067278F">
        <w:rPr>
          <w:lang w:bidi="tr-TR"/>
        </w:rPr>
        <w:t>Likewise, you can easily access this information on our website.</w:t>
      </w:r>
    </w:p>
    <w:p w:rsidR="00FE579C" w:rsidRDefault="00FE579C" w:rsidP="0067278F">
      <w:pPr>
        <w:ind w:firstLine="0"/>
        <w:jc w:val="both"/>
        <w:rPr>
          <w:b/>
          <w:lang w:bidi="tr-TR"/>
        </w:rPr>
      </w:pPr>
      <w:r w:rsidRPr="00FE579C">
        <w:rPr>
          <w:b/>
          <w:lang w:bidi="tr-TR"/>
        </w:rPr>
        <w:lastRenderedPageBreak/>
        <w:t>9)</w:t>
      </w:r>
      <w:r w:rsidRPr="00FE579C">
        <w:rPr>
          <w:b/>
        </w:rPr>
        <w:t xml:space="preserve"> </w:t>
      </w:r>
      <w:r w:rsidRPr="00FE579C">
        <w:rPr>
          <w:b/>
          <w:lang w:bidi="tr-TR"/>
        </w:rPr>
        <w:t>Mission and vision statements</w:t>
      </w:r>
    </w:p>
    <w:p w:rsidR="00FE579C" w:rsidRDefault="00FE579C" w:rsidP="0067278F">
      <w:pPr>
        <w:ind w:firstLine="0"/>
        <w:jc w:val="both"/>
        <w:rPr>
          <w:b/>
          <w:lang w:bidi="tr-TR"/>
        </w:rPr>
      </w:pPr>
      <w:r>
        <w:rPr>
          <w:b/>
          <w:lang w:bidi="tr-TR"/>
        </w:rPr>
        <w:t>9.1 Our Mision</w:t>
      </w:r>
    </w:p>
    <w:p w:rsidR="00FE579C" w:rsidRDefault="00FE579C" w:rsidP="00FE579C">
      <w:pPr>
        <w:jc w:val="both"/>
        <w:rPr>
          <w:lang w:bidi="tr-TR"/>
        </w:rPr>
      </w:pPr>
      <w:r w:rsidRPr="00FE579C">
        <w:rPr>
          <w:lang w:bidi="tr-TR"/>
        </w:rPr>
        <w:t>We want to produce comfortable, timeless and stylish clothes for our target audience that can take an active role in their lives.</w:t>
      </w:r>
    </w:p>
    <w:p w:rsidR="00FE579C" w:rsidRPr="00FE579C" w:rsidRDefault="00FE579C" w:rsidP="00FE579C">
      <w:pPr>
        <w:ind w:firstLine="0"/>
        <w:jc w:val="both"/>
        <w:rPr>
          <w:b/>
          <w:lang w:bidi="tr-TR"/>
        </w:rPr>
      </w:pPr>
      <w:r w:rsidRPr="00FE579C">
        <w:rPr>
          <w:b/>
          <w:lang w:bidi="tr-TR"/>
        </w:rPr>
        <w:t>9.2 Our Vision</w:t>
      </w:r>
    </w:p>
    <w:p w:rsidR="00FE579C" w:rsidRDefault="00FE579C" w:rsidP="00FE579C">
      <w:pPr>
        <w:ind w:firstLine="0"/>
        <w:jc w:val="both"/>
        <w:rPr>
          <w:lang w:bidi="tr-TR"/>
        </w:rPr>
      </w:pPr>
      <w:r>
        <w:rPr>
          <w:lang w:bidi="tr-TR"/>
        </w:rPr>
        <w:tab/>
        <w:t>We want t</w:t>
      </w:r>
      <w:r w:rsidRPr="00FE579C">
        <w:rPr>
          <w:lang w:bidi="tr-TR"/>
        </w:rPr>
        <w:t>o be one of the top 10 companies</w:t>
      </w:r>
      <w:r>
        <w:rPr>
          <w:lang w:bidi="tr-TR"/>
        </w:rPr>
        <w:t xml:space="preserve"> in the world clothing industry. We intent t</w:t>
      </w:r>
      <w:r w:rsidRPr="00FE579C">
        <w:rPr>
          <w:lang w:bidi="tr-TR"/>
        </w:rPr>
        <w:t>o prevent consumerism  in the clothing industry and prevent waste</w:t>
      </w:r>
      <w:r>
        <w:rPr>
          <w:lang w:bidi="tr-TR"/>
        </w:rPr>
        <w:t>.</w:t>
      </w:r>
    </w:p>
    <w:p w:rsidR="00FE579C" w:rsidRDefault="00FE579C" w:rsidP="00FE579C">
      <w:pPr>
        <w:ind w:firstLine="0"/>
        <w:jc w:val="both"/>
        <w:rPr>
          <w:b/>
          <w:lang w:bidi="tr-TR"/>
        </w:rPr>
      </w:pPr>
      <w:r w:rsidRPr="00FE579C">
        <w:rPr>
          <w:b/>
          <w:lang w:bidi="tr-TR"/>
        </w:rPr>
        <w:t>10</w:t>
      </w:r>
      <w:r>
        <w:rPr>
          <w:b/>
          <w:lang w:bidi="tr-TR"/>
        </w:rPr>
        <w:t>)</w:t>
      </w:r>
      <w:r w:rsidRPr="00FE579C">
        <w:rPr>
          <w:b/>
          <w:lang w:bidi="tr-TR"/>
        </w:rPr>
        <w:t>Analysis of external environment</w:t>
      </w:r>
    </w:p>
    <w:p w:rsidR="00FE579C" w:rsidRPr="00FE579C" w:rsidRDefault="00FE579C" w:rsidP="00FE579C">
      <w:pPr>
        <w:ind w:firstLine="0"/>
        <w:jc w:val="both"/>
        <w:rPr>
          <w:lang w:bidi="tr-TR"/>
        </w:rPr>
      </w:pPr>
      <w:r>
        <w:rPr>
          <w:b/>
          <w:lang w:bidi="tr-TR"/>
        </w:rPr>
        <w:tab/>
      </w:r>
      <w:r w:rsidR="00D3242F" w:rsidRPr="00D3242F">
        <w:rPr>
          <w:lang w:bidi="tr-TR"/>
        </w:rPr>
        <w:t xml:space="preserve">In global business environment, </w:t>
      </w:r>
      <w:r w:rsidR="00D3242F">
        <w:rPr>
          <w:lang w:bidi="tr-TR"/>
        </w:rPr>
        <w:t>d</w:t>
      </w:r>
      <w:r w:rsidR="00D3242F" w:rsidRPr="00D3242F">
        <w:rPr>
          <w:lang w:bidi="tr-TR"/>
        </w:rPr>
        <w:t>ue to epidemics suc</w:t>
      </w:r>
      <w:r w:rsidR="000D440F">
        <w:rPr>
          <w:lang w:bidi="tr-TR"/>
        </w:rPr>
        <w:t xml:space="preserve">h as Covid-19, online sales  increased and we </w:t>
      </w:r>
      <w:r w:rsidR="00D3242F" w:rsidRPr="00D3242F">
        <w:rPr>
          <w:lang w:bidi="tr-TR"/>
        </w:rPr>
        <w:t xml:space="preserve"> made a difference in the clothing industry thanks to our clothes that adapt to every body.</w:t>
      </w:r>
      <w:r w:rsidR="00D3242F">
        <w:rPr>
          <w:lang w:bidi="tr-TR"/>
        </w:rPr>
        <w:t xml:space="preserve"> </w:t>
      </w:r>
      <w:r w:rsidRPr="00FE579C">
        <w:rPr>
          <w:lang w:bidi="tr-TR"/>
        </w:rPr>
        <w:t>In economic environment ,demand for our product is increasing because other companies are selling high-priced clothing, so our income is increasing.</w:t>
      </w:r>
      <w:r w:rsidR="00D3242F">
        <w:rPr>
          <w:lang w:bidi="tr-TR"/>
        </w:rPr>
        <w:t xml:space="preserve"> In political-legal environment, t</w:t>
      </w:r>
      <w:r w:rsidR="00D3242F" w:rsidRPr="00D3242F">
        <w:rPr>
          <w:lang w:bidi="tr-TR"/>
        </w:rPr>
        <w:t>he state provides grant support to entrepreneurial companies using high technology</w:t>
      </w:r>
      <w:r w:rsidR="00D3242F">
        <w:rPr>
          <w:lang w:bidi="tr-TR"/>
        </w:rPr>
        <w:t>. In technological environment, t</w:t>
      </w:r>
      <w:r w:rsidR="00D3242F" w:rsidRPr="00D3242F">
        <w:rPr>
          <w:lang w:bidi="tr-TR"/>
        </w:rPr>
        <w:t>hanks to nano technology and 3d printi</w:t>
      </w:r>
      <w:r w:rsidR="00D3242F">
        <w:rPr>
          <w:lang w:bidi="tr-TR"/>
        </w:rPr>
        <w:t>ng, we can produce my product. S</w:t>
      </w:r>
      <w:r w:rsidR="00D3242F" w:rsidRPr="00D3242F">
        <w:rPr>
          <w:lang w:bidi="tr-TR"/>
        </w:rPr>
        <w:t>o, technological environment directly affects us.</w:t>
      </w:r>
      <w:r w:rsidR="00D3242F">
        <w:rPr>
          <w:lang w:bidi="tr-TR"/>
        </w:rPr>
        <w:t xml:space="preserve"> In socioculturel environment, p</w:t>
      </w:r>
      <w:r w:rsidR="00D3242F" w:rsidRPr="00D3242F">
        <w:rPr>
          <w:lang w:bidi="tr-TR"/>
        </w:rPr>
        <w:t>eople of all cultures work at our company and we sell to various parts of the world.</w:t>
      </w:r>
      <w:r w:rsidR="00D3242F">
        <w:rPr>
          <w:lang w:bidi="tr-TR"/>
        </w:rPr>
        <w:t xml:space="preserve"> The last one is domestic business environment.</w:t>
      </w:r>
      <w:r w:rsidR="00D3242F" w:rsidRPr="00D3242F">
        <w:t xml:space="preserve"> </w:t>
      </w:r>
      <w:r w:rsidR="00D3242F" w:rsidRPr="00D3242F">
        <w:rPr>
          <w:lang w:bidi="tr-TR"/>
        </w:rPr>
        <w:t>We opened our first store in Istanbul because close to our suppliers, customers and rival companies do not have our characteristics.</w:t>
      </w:r>
      <w:r w:rsidR="00D3242F" w:rsidRPr="00D3242F">
        <w:rPr>
          <w:lang w:bidi="tr-TR"/>
        </w:rPr>
        <w:cr/>
        <w:t>Our competitors don't have the technology we use</w:t>
      </w:r>
      <w:r w:rsidR="00D3242F">
        <w:rPr>
          <w:lang w:bidi="tr-TR"/>
        </w:rPr>
        <w:t>.</w:t>
      </w:r>
    </w:p>
    <w:p w:rsidR="00750B25" w:rsidRDefault="00D3242F" w:rsidP="00B92CBF">
      <w:pPr>
        <w:ind w:firstLine="0"/>
        <w:rPr>
          <w:b/>
          <w:lang w:bidi="tr-TR"/>
        </w:rPr>
      </w:pPr>
      <w:r w:rsidRPr="00D3242F">
        <w:rPr>
          <w:b/>
          <w:lang w:bidi="tr-TR"/>
        </w:rPr>
        <w:t>11)</w:t>
      </w:r>
      <w:r w:rsidRPr="00D3242F">
        <w:rPr>
          <w:b/>
        </w:rPr>
        <w:t xml:space="preserve"> </w:t>
      </w:r>
      <w:r w:rsidRPr="00D3242F">
        <w:rPr>
          <w:b/>
          <w:lang w:bidi="tr-TR"/>
        </w:rPr>
        <w:t>Business goals</w:t>
      </w:r>
    </w:p>
    <w:p w:rsidR="00D3242F" w:rsidRDefault="00D3242F" w:rsidP="00B92CBF">
      <w:pPr>
        <w:ind w:firstLine="0"/>
        <w:rPr>
          <w:b/>
          <w:lang w:bidi="tr-TR"/>
        </w:rPr>
      </w:pPr>
      <w:r>
        <w:rPr>
          <w:b/>
          <w:lang w:bidi="tr-TR"/>
        </w:rPr>
        <w:t>11.1 First-years targets</w:t>
      </w:r>
    </w:p>
    <w:p w:rsidR="00D3242F" w:rsidRDefault="00D3242F" w:rsidP="00B92CBF">
      <w:pPr>
        <w:ind w:firstLine="0"/>
        <w:rPr>
          <w:lang w:bidi="tr-TR"/>
        </w:rPr>
      </w:pPr>
      <w:r>
        <w:rPr>
          <w:b/>
          <w:lang w:bidi="tr-TR"/>
        </w:rPr>
        <w:tab/>
      </w:r>
      <w:r>
        <w:rPr>
          <w:lang w:bidi="tr-TR"/>
        </w:rPr>
        <w:t>We want t</w:t>
      </w:r>
      <w:r w:rsidRPr="00D3242F">
        <w:rPr>
          <w:lang w:bidi="tr-TR"/>
        </w:rPr>
        <w:t>o be involved in the sector and to introduce ourselves</w:t>
      </w:r>
      <w:r>
        <w:rPr>
          <w:lang w:bidi="tr-TR"/>
        </w:rPr>
        <w:t xml:space="preserve"> and t</w:t>
      </w:r>
      <w:r w:rsidRPr="00D3242F">
        <w:rPr>
          <w:lang w:bidi="tr-TR"/>
        </w:rPr>
        <w:t>aking part in clothing trends</w:t>
      </w:r>
      <w:r>
        <w:rPr>
          <w:lang w:bidi="tr-TR"/>
        </w:rPr>
        <w:t xml:space="preserve">. </w:t>
      </w:r>
    </w:p>
    <w:p w:rsidR="00447596" w:rsidRPr="00447596" w:rsidRDefault="00447596" w:rsidP="00B92CBF">
      <w:pPr>
        <w:ind w:firstLine="0"/>
        <w:rPr>
          <w:b/>
          <w:lang w:bidi="tr-TR"/>
        </w:rPr>
      </w:pPr>
      <w:r w:rsidRPr="00447596">
        <w:rPr>
          <w:b/>
          <w:lang w:bidi="tr-TR"/>
        </w:rPr>
        <w:t>11.2 Medium-term targets</w:t>
      </w:r>
    </w:p>
    <w:p w:rsidR="00447596" w:rsidRDefault="00447596" w:rsidP="00447596">
      <w:pPr>
        <w:rPr>
          <w:lang w:bidi="tr-TR"/>
        </w:rPr>
      </w:pPr>
      <w:r>
        <w:rPr>
          <w:lang w:bidi="tr-TR"/>
        </w:rPr>
        <w:lastRenderedPageBreak/>
        <w:t xml:space="preserve">We intent to have a loyal customer base and </w:t>
      </w:r>
      <w:r w:rsidRPr="00447596">
        <w:rPr>
          <w:lang w:bidi="tr-TR"/>
        </w:rPr>
        <w:t>Integrating 3d printing and nanotechnology into the good clothing industry</w:t>
      </w:r>
      <w:r>
        <w:rPr>
          <w:lang w:bidi="tr-TR"/>
        </w:rPr>
        <w:t>.</w:t>
      </w:r>
    </w:p>
    <w:p w:rsidR="00447596" w:rsidRPr="00447596" w:rsidRDefault="00447596" w:rsidP="00447596">
      <w:pPr>
        <w:ind w:firstLine="0"/>
        <w:rPr>
          <w:b/>
          <w:lang w:bidi="tr-TR"/>
        </w:rPr>
      </w:pPr>
      <w:r w:rsidRPr="00447596">
        <w:rPr>
          <w:b/>
          <w:lang w:bidi="tr-TR"/>
        </w:rPr>
        <w:t>11.3 Long-term targets</w:t>
      </w:r>
    </w:p>
    <w:p w:rsidR="00447596" w:rsidRPr="00D3242F" w:rsidRDefault="00447596" w:rsidP="00447596">
      <w:pPr>
        <w:ind w:firstLine="0"/>
        <w:rPr>
          <w:lang w:bidi="tr-TR"/>
        </w:rPr>
      </w:pPr>
      <w:r>
        <w:rPr>
          <w:lang w:bidi="tr-TR"/>
        </w:rPr>
        <w:tab/>
        <w:t>We have in one’s sights open</w:t>
      </w:r>
      <w:r w:rsidRPr="00447596">
        <w:rPr>
          <w:lang w:bidi="tr-TR"/>
        </w:rPr>
        <w:t xml:space="preserve"> chain stores in European countries and the USA that import the most clothes</w:t>
      </w:r>
      <w:r>
        <w:rPr>
          <w:lang w:bidi="tr-TR"/>
        </w:rPr>
        <w:t>. We want t</w:t>
      </w:r>
      <w:r w:rsidRPr="00447596">
        <w:rPr>
          <w:lang w:bidi="tr-TR"/>
        </w:rPr>
        <w:t>o be one of the top 10 companies in the world clothing industry</w:t>
      </w:r>
      <w:r>
        <w:rPr>
          <w:lang w:bidi="tr-TR"/>
        </w:rPr>
        <w:t>.</w:t>
      </w:r>
    </w:p>
    <w:p w:rsidR="00447596" w:rsidRDefault="00447596" w:rsidP="00447596">
      <w:pPr>
        <w:ind w:firstLine="0"/>
        <w:rPr>
          <w:b/>
          <w:noProof/>
        </w:rPr>
      </w:pPr>
      <w:r w:rsidRPr="00447596">
        <w:rPr>
          <w:b/>
          <w:noProof/>
        </w:rPr>
        <w:t>12)SWOT Analysis</w:t>
      </w:r>
    </w:p>
    <w:tbl>
      <w:tblPr>
        <w:tblStyle w:val="TabloKlavuzu"/>
        <w:tblW w:w="0" w:type="auto"/>
        <w:tblLook w:val="04A0" w:firstRow="1" w:lastRow="0" w:firstColumn="1" w:lastColumn="0" w:noHBand="0" w:noVBand="1"/>
      </w:tblPr>
      <w:tblGrid>
        <w:gridCol w:w="2254"/>
        <w:gridCol w:w="2252"/>
        <w:gridCol w:w="2256"/>
        <w:gridCol w:w="2254"/>
      </w:tblGrid>
      <w:tr w:rsidR="00447596" w:rsidTr="00447596">
        <w:tc>
          <w:tcPr>
            <w:tcW w:w="2256" w:type="dxa"/>
          </w:tcPr>
          <w:p w:rsidR="00447596" w:rsidRPr="003E302B" w:rsidRDefault="00447596" w:rsidP="00447596">
            <w:pPr>
              <w:ind w:firstLine="0"/>
              <w:rPr>
                <w:noProof/>
              </w:rPr>
            </w:pPr>
            <w:r w:rsidRPr="003E302B">
              <w:rPr>
                <w:noProof/>
              </w:rPr>
              <w:t>Strengths</w:t>
            </w:r>
          </w:p>
        </w:tc>
        <w:tc>
          <w:tcPr>
            <w:tcW w:w="2256" w:type="dxa"/>
          </w:tcPr>
          <w:p w:rsidR="00447596" w:rsidRPr="003E302B" w:rsidRDefault="00447596" w:rsidP="00447596">
            <w:pPr>
              <w:ind w:firstLine="0"/>
              <w:rPr>
                <w:noProof/>
              </w:rPr>
            </w:pPr>
            <w:r w:rsidRPr="003E302B">
              <w:rPr>
                <w:noProof/>
              </w:rPr>
              <w:t>Weaknesses</w:t>
            </w:r>
          </w:p>
        </w:tc>
        <w:tc>
          <w:tcPr>
            <w:tcW w:w="2257" w:type="dxa"/>
          </w:tcPr>
          <w:p w:rsidR="00447596" w:rsidRPr="003E302B" w:rsidRDefault="003E302B" w:rsidP="00447596">
            <w:pPr>
              <w:ind w:firstLine="0"/>
              <w:rPr>
                <w:noProof/>
              </w:rPr>
            </w:pPr>
            <w:r w:rsidRPr="003E302B">
              <w:rPr>
                <w:noProof/>
              </w:rPr>
              <w:t>Opportunities</w:t>
            </w:r>
          </w:p>
        </w:tc>
        <w:tc>
          <w:tcPr>
            <w:tcW w:w="2257" w:type="dxa"/>
          </w:tcPr>
          <w:p w:rsidR="00447596" w:rsidRPr="003E302B" w:rsidRDefault="003E302B" w:rsidP="00447596">
            <w:pPr>
              <w:ind w:firstLine="0"/>
              <w:rPr>
                <w:noProof/>
              </w:rPr>
            </w:pPr>
            <w:r w:rsidRPr="003E302B">
              <w:rPr>
                <w:noProof/>
              </w:rPr>
              <w:t>Threats</w:t>
            </w:r>
          </w:p>
        </w:tc>
      </w:tr>
      <w:tr w:rsidR="00447596" w:rsidTr="00447596">
        <w:tc>
          <w:tcPr>
            <w:tcW w:w="2256" w:type="dxa"/>
          </w:tcPr>
          <w:p w:rsidR="003E302B" w:rsidRPr="003E302B" w:rsidRDefault="003E302B" w:rsidP="003E302B">
            <w:pPr>
              <w:pStyle w:val="ListeParagraf"/>
              <w:numPr>
                <w:ilvl w:val="0"/>
                <w:numId w:val="17"/>
              </w:numPr>
              <w:rPr>
                <w:noProof/>
              </w:rPr>
            </w:pPr>
            <w:r w:rsidRPr="003E302B">
              <w:rPr>
                <w:noProof/>
              </w:rPr>
              <w:t>Fast and flexible production capability</w:t>
            </w:r>
          </w:p>
          <w:p w:rsidR="003E302B" w:rsidRPr="003E302B" w:rsidRDefault="003E302B" w:rsidP="003E302B">
            <w:pPr>
              <w:pStyle w:val="ListeParagraf"/>
              <w:numPr>
                <w:ilvl w:val="0"/>
                <w:numId w:val="17"/>
              </w:numPr>
              <w:rPr>
                <w:noProof/>
              </w:rPr>
            </w:pPr>
            <w:r w:rsidRPr="003E302B">
              <w:rPr>
                <w:noProof/>
              </w:rPr>
              <w:t>We use the most advanced technologies in the clothing industry</w:t>
            </w:r>
          </w:p>
          <w:p w:rsidR="003E302B" w:rsidRPr="003E302B" w:rsidRDefault="003E302B" w:rsidP="003E302B">
            <w:pPr>
              <w:pStyle w:val="ListeParagraf"/>
              <w:numPr>
                <w:ilvl w:val="0"/>
                <w:numId w:val="17"/>
              </w:numPr>
              <w:rPr>
                <w:noProof/>
              </w:rPr>
            </w:pPr>
            <w:r w:rsidRPr="003E302B">
              <w:rPr>
                <w:noProof/>
              </w:rPr>
              <w:t>We have website and mobile app</w:t>
            </w:r>
          </w:p>
          <w:p w:rsidR="003E302B" w:rsidRPr="003E302B" w:rsidRDefault="003E302B" w:rsidP="003E302B">
            <w:pPr>
              <w:pStyle w:val="ListeParagraf"/>
              <w:numPr>
                <w:ilvl w:val="0"/>
                <w:numId w:val="17"/>
              </w:numPr>
              <w:rPr>
                <w:noProof/>
              </w:rPr>
            </w:pPr>
            <w:r w:rsidRPr="003E302B">
              <w:rPr>
                <w:noProof/>
              </w:rPr>
              <w:t xml:space="preserve">We are working with pre-order </w:t>
            </w:r>
          </w:p>
          <w:p w:rsidR="00447596" w:rsidRPr="003E302B" w:rsidRDefault="003E302B" w:rsidP="003E302B">
            <w:pPr>
              <w:pStyle w:val="ListeParagraf"/>
              <w:numPr>
                <w:ilvl w:val="0"/>
                <w:numId w:val="17"/>
              </w:numPr>
              <w:rPr>
                <w:b/>
                <w:noProof/>
              </w:rPr>
            </w:pPr>
            <w:r w:rsidRPr="003E302B">
              <w:rPr>
                <w:noProof/>
              </w:rPr>
              <w:t>Our staff consists of experienced and trained people</w:t>
            </w:r>
          </w:p>
        </w:tc>
        <w:tc>
          <w:tcPr>
            <w:tcW w:w="2256" w:type="dxa"/>
          </w:tcPr>
          <w:p w:rsidR="00447596" w:rsidRPr="003E302B" w:rsidRDefault="003E302B" w:rsidP="003E302B">
            <w:pPr>
              <w:pStyle w:val="ListeParagraf"/>
              <w:numPr>
                <w:ilvl w:val="0"/>
                <w:numId w:val="17"/>
              </w:numPr>
              <w:rPr>
                <w:noProof/>
              </w:rPr>
            </w:pPr>
            <w:r w:rsidRPr="003E302B">
              <w:rPr>
                <w:noProof/>
              </w:rPr>
              <w:t>Our costs is high</w:t>
            </w:r>
          </w:p>
          <w:p w:rsidR="003E302B" w:rsidRPr="003E302B" w:rsidRDefault="003E302B" w:rsidP="003E302B">
            <w:pPr>
              <w:pStyle w:val="ListeParagraf"/>
              <w:numPr>
                <w:ilvl w:val="0"/>
                <w:numId w:val="17"/>
              </w:numPr>
              <w:rPr>
                <w:b/>
                <w:noProof/>
              </w:rPr>
            </w:pPr>
            <w:r w:rsidRPr="003E302B">
              <w:rPr>
                <w:noProof/>
              </w:rPr>
              <w:t>We have few branches</w:t>
            </w:r>
          </w:p>
        </w:tc>
        <w:tc>
          <w:tcPr>
            <w:tcW w:w="2257" w:type="dxa"/>
          </w:tcPr>
          <w:p w:rsidR="00122014" w:rsidRPr="003E302B" w:rsidRDefault="00122014" w:rsidP="003E302B">
            <w:pPr>
              <w:pStyle w:val="ListeParagraf"/>
              <w:numPr>
                <w:ilvl w:val="0"/>
                <w:numId w:val="17"/>
              </w:numPr>
              <w:rPr>
                <w:noProof/>
              </w:rPr>
            </w:pPr>
            <w:r w:rsidRPr="003E302B">
              <w:rPr>
                <w:noProof/>
                <w:lang w:val="en-US"/>
              </w:rPr>
              <w:t>We have no competitors yet</w:t>
            </w:r>
          </w:p>
          <w:p w:rsidR="00122014" w:rsidRPr="003E302B" w:rsidRDefault="00122014" w:rsidP="003E302B">
            <w:pPr>
              <w:pStyle w:val="ListeParagraf"/>
              <w:numPr>
                <w:ilvl w:val="0"/>
                <w:numId w:val="17"/>
              </w:numPr>
              <w:rPr>
                <w:noProof/>
              </w:rPr>
            </w:pPr>
            <w:r w:rsidRPr="003E302B">
              <w:rPr>
                <w:noProof/>
                <w:lang w:val="en-US"/>
              </w:rPr>
              <w:t>Government and technology companies provide support to our company.</w:t>
            </w:r>
          </w:p>
          <w:p w:rsidR="00447596" w:rsidRPr="003E302B" w:rsidRDefault="00447596" w:rsidP="003E302B">
            <w:pPr>
              <w:pStyle w:val="ListeParagraf"/>
              <w:rPr>
                <w:b/>
                <w:noProof/>
              </w:rPr>
            </w:pPr>
          </w:p>
        </w:tc>
        <w:tc>
          <w:tcPr>
            <w:tcW w:w="2257" w:type="dxa"/>
          </w:tcPr>
          <w:p w:rsidR="00122014" w:rsidRPr="003E302B" w:rsidRDefault="00122014" w:rsidP="003E302B">
            <w:pPr>
              <w:pStyle w:val="ListeParagraf"/>
              <w:numPr>
                <w:ilvl w:val="0"/>
                <w:numId w:val="17"/>
              </w:numPr>
              <w:rPr>
                <w:noProof/>
              </w:rPr>
            </w:pPr>
            <w:r w:rsidRPr="003E302B">
              <w:rPr>
                <w:noProof/>
                <w:lang w:val="en-US"/>
              </w:rPr>
              <w:t xml:space="preserve">Because it is a first in the industry, people </w:t>
            </w:r>
            <w:r w:rsidRPr="003E302B">
              <w:rPr>
                <w:noProof/>
              </w:rPr>
              <w:t>may</w:t>
            </w:r>
            <w:r w:rsidRPr="003E302B">
              <w:rPr>
                <w:noProof/>
                <w:lang w:val="en-US"/>
              </w:rPr>
              <w:t xml:space="preserve"> approach it with prejudice.</w:t>
            </w:r>
          </w:p>
          <w:p w:rsidR="00447596" w:rsidRPr="003E302B" w:rsidRDefault="00447596" w:rsidP="003E302B">
            <w:pPr>
              <w:pStyle w:val="ListeParagraf"/>
              <w:rPr>
                <w:b/>
                <w:noProof/>
              </w:rPr>
            </w:pPr>
          </w:p>
        </w:tc>
      </w:tr>
    </w:tbl>
    <w:p w:rsidR="003E302B" w:rsidRDefault="003E302B" w:rsidP="00447596">
      <w:pPr>
        <w:ind w:firstLine="0"/>
        <w:rPr>
          <w:noProof/>
        </w:rPr>
      </w:pPr>
      <w:r w:rsidRPr="003E302B">
        <w:rPr>
          <w:i/>
          <w:noProof/>
        </w:rPr>
        <w:t>(Table 1: This table shows Hedjhotep’s Company’s SWOT analysis)</w:t>
      </w:r>
    </w:p>
    <w:p w:rsidR="00530594" w:rsidRDefault="00530594" w:rsidP="00530594">
      <w:pPr>
        <w:jc w:val="center"/>
        <w:rPr>
          <w:b/>
          <w:noProof/>
        </w:rPr>
      </w:pPr>
      <w:r>
        <w:rPr>
          <w:b/>
          <w:noProof/>
        </w:rPr>
        <w:t>PART TWO</w:t>
      </w:r>
    </w:p>
    <w:p w:rsidR="00762C09" w:rsidRDefault="003E302B" w:rsidP="00762C09">
      <w:pPr>
        <w:jc w:val="both"/>
        <w:rPr>
          <w:noProof/>
        </w:rPr>
      </w:pPr>
      <w:r w:rsidRPr="003E302B">
        <w:rPr>
          <w:noProof/>
        </w:rPr>
        <w:t>In this sectio</w:t>
      </w:r>
      <w:r>
        <w:rPr>
          <w:noProof/>
        </w:rPr>
        <w:t>n, we have explained questions 13</w:t>
      </w:r>
      <w:r w:rsidR="00530594">
        <w:rPr>
          <w:noProof/>
        </w:rPr>
        <w:t xml:space="preserve"> to 33</w:t>
      </w:r>
      <w:r w:rsidRPr="003E302B">
        <w:rPr>
          <w:noProof/>
        </w:rPr>
        <w:t>.</w:t>
      </w:r>
    </w:p>
    <w:p w:rsidR="00762C09" w:rsidRPr="00591AE8" w:rsidRDefault="00762C09" w:rsidP="00762C09">
      <w:pPr>
        <w:ind w:firstLine="0"/>
        <w:jc w:val="both"/>
        <w:rPr>
          <w:b/>
          <w:noProof/>
        </w:rPr>
      </w:pPr>
      <w:r w:rsidRPr="00591AE8">
        <w:rPr>
          <w:b/>
          <w:noProof/>
        </w:rPr>
        <w:t>13)</w:t>
      </w:r>
      <w:r w:rsidRPr="00591AE8">
        <w:rPr>
          <w:b/>
        </w:rPr>
        <w:t xml:space="preserve"> </w:t>
      </w:r>
      <w:r w:rsidRPr="00591AE8">
        <w:rPr>
          <w:b/>
          <w:noProof/>
        </w:rPr>
        <w:t>Management</w:t>
      </w:r>
    </w:p>
    <w:p w:rsidR="00591AE8" w:rsidRDefault="00762C09" w:rsidP="00762C09">
      <w:pPr>
        <w:ind w:firstLine="0"/>
        <w:jc w:val="both"/>
        <w:rPr>
          <w:noProof/>
        </w:rPr>
      </w:pPr>
      <w:r>
        <w:rPr>
          <w:noProof/>
        </w:rPr>
        <w:tab/>
      </w:r>
      <w:r w:rsidR="001801D4">
        <w:rPr>
          <w:noProof/>
        </w:rPr>
        <w:t xml:space="preserve">Our manager should </w:t>
      </w:r>
      <w:r w:rsidR="00614C4A">
        <w:rPr>
          <w:noProof/>
        </w:rPr>
        <w:t xml:space="preserve">have “Big Five “ personality traits. This traits shoul include high-level agreeableness, medium-level consecientiousness, low-level emotionality, high-level extraversion , high-level openness. In addition, our manager shoul have locus of control, self </w:t>
      </w:r>
      <w:r w:rsidR="00614C4A">
        <w:rPr>
          <w:noProof/>
        </w:rPr>
        <w:lastRenderedPageBreak/>
        <w:t xml:space="preserve">efficacy, authoritarianism, </w:t>
      </w:r>
      <w:r w:rsidR="00591AE8">
        <w:rPr>
          <w:noProof/>
        </w:rPr>
        <w:t xml:space="preserve">self-esteem and risk propensity. </w:t>
      </w:r>
      <w:r w:rsidR="00591AE8" w:rsidRPr="00591AE8">
        <w:rPr>
          <w:noProof/>
        </w:rPr>
        <w:t>Our manager can direct the em</w:t>
      </w:r>
      <w:r w:rsidR="00591AE8">
        <w:rPr>
          <w:noProof/>
        </w:rPr>
        <w:t>ployees and enforce their rules in our company. This shows that our manager</w:t>
      </w:r>
      <w:r w:rsidR="00591AE8" w:rsidRPr="00591AE8">
        <w:rPr>
          <w:noProof/>
        </w:rPr>
        <w:t xml:space="preserve"> is authoritarian.</w:t>
      </w:r>
    </w:p>
    <w:p w:rsidR="00591AE8" w:rsidRDefault="00591AE8" w:rsidP="00762C09">
      <w:pPr>
        <w:ind w:firstLine="0"/>
        <w:jc w:val="both"/>
        <w:rPr>
          <w:noProof/>
        </w:rPr>
      </w:pPr>
      <w:r>
        <w:rPr>
          <w:noProof/>
        </w:rPr>
        <w:t>O</w:t>
      </w:r>
      <w:r w:rsidRPr="00591AE8">
        <w:rPr>
          <w:noProof/>
        </w:rPr>
        <w:t>ur manager should be open to trying new ideas and not avoid taking risks.</w:t>
      </w:r>
      <w:r w:rsidRPr="00591AE8">
        <w:t xml:space="preserve"> </w:t>
      </w:r>
      <w:r w:rsidRPr="00591AE8">
        <w:rPr>
          <w:noProof/>
        </w:rPr>
        <w:t>i</w:t>
      </w:r>
      <w:r>
        <w:rPr>
          <w:noProof/>
        </w:rPr>
        <w:t>n this aspect, it should be risk propensity.</w:t>
      </w:r>
    </w:p>
    <w:p w:rsidR="00591AE8" w:rsidRDefault="00591AE8" w:rsidP="00762C09">
      <w:pPr>
        <w:ind w:firstLine="0"/>
        <w:jc w:val="both"/>
        <w:rPr>
          <w:b/>
          <w:noProof/>
        </w:rPr>
      </w:pPr>
      <w:r w:rsidRPr="00591AE8">
        <w:rPr>
          <w:b/>
          <w:noProof/>
        </w:rPr>
        <w:t>14) Organizational Chart</w:t>
      </w:r>
    </w:p>
    <w:p w:rsidR="00B83765" w:rsidRDefault="00B83765" w:rsidP="00B83765">
      <w:pPr>
        <w:ind w:firstLine="0"/>
        <w:jc w:val="center"/>
        <w:rPr>
          <w:b/>
          <w:noProof/>
        </w:rPr>
      </w:pPr>
      <w:r>
        <w:rPr>
          <w:b/>
          <w:noProof/>
          <w:lang w:eastAsia="tr-TR"/>
        </w:rPr>
        <w:drawing>
          <wp:inline distT="0" distB="0" distL="0" distR="0" wp14:anchorId="050AF8B3" wp14:editId="10F3AF4A">
            <wp:extent cx="5303538" cy="3229263"/>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318274" cy="3238236"/>
                    </a:xfrm>
                    <a:prstGeom prst="rect">
                      <a:avLst/>
                    </a:prstGeom>
                    <a:noFill/>
                  </pic:spPr>
                </pic:pic>
              </a:graphicData>
            </a:graphic>
          </wp:inline>
        </w:drawing>
      </w:r>
    </w:p>
    <w:p w:rsidR="00B83765" w:rsidRDefault="00B83765" w:rsidP="00B83765">
      <w:pPr>
        <w:ind w:firstLine="0"/>
        <w:jc w:val="both"/>
        <w:rPr>
          <w:i/>
          <w:noProof/>
        </w:rPr>
      </w:pPr>
      <w:r>
        <w:rPr>
          <w:i/>
          <w:noProof/>
        </w:rPr>
        <w:t>(</w:t>
      </w:r>
      <w:r w:rsidRPr="00B83765">
        <w:rPr>
          <w:i/>
          <w:noProof/>
        </w:rPr>
        <w:t>Table 2 : This table shows Hedjhotep Company’s organizational chart)</w:t>
      </w:r>
    </w:p>
    <w:p w:rsidR="006C586E" w:rsidRDefault="00B83765" w:rsidP="006C586E">
      <w:pPr>
        <w:jc w:val="both"/>
        <w:rPr>
          <w:noProof/>
        </w:rPr>
      </w:pPr>
      <w:r>
        <w:rPr>
          <w:noProof/>
        </w:rPr>
        <w:t xml:space="preserve">We choosed funcitional organizational charts. Because, </w:t>
      </w:r>
      <w:r w:rsidRPr="00B83765">
        <w:rPr>
          <w:noProof/>
        </w:rPr>
        <w:t>we are currently a small company</w:t>
      </w:r>
      <w:r>
        <w:rPr>
          <w:noProof/>
        </w:rPr>
        <w:t>. In addition, table shows relationship between group functions and activities determine authority.</w:t>
      </w:r>
      <w:r w:rsidR="006C586E">
        <w:rPr>
          <w:noProof/>
        </w:rPr>
        <w:t xml:space="preserve"> We are centralized company. Each departments should be </w:t>
      </w:r>
      <w:r w:rsidR="006C586E" w:rsidRPr="006C586E">
        <w:rPr>
          <w:noProof/>
        </w:rPr>
        <w:t>connected</w:t>
      </w:r>
      <w:r w:rsidR="006C586E">
        <w:rPr>
          <w:noProof/>
        </w:rPr>
        <w:t xml:space="preserve"> with other departments.</w:t>
      </w:r>
    </w:p>
    <w:p w:rsidR="006C586E" w:rsidRDefault="006C586E" w:rsidP="006C586E">
      <w:pPr>
        <w:ind w:firstLine="0"/>
        <w:jc w:val="both"/>
        <w:rPr>
          <w:noProof/>
        </w:rPr>
      </w:pPr>
      <w:r w:rsidRPr="006C586E">
        <w:rPr>
          <w:b/>
          <w:noProof/>
        </w:rPr>
        <w:t>15)</w:t>
      </w:r>
      <w:r w:rsidRPr="006C586E">
        <w:rPr>
          <w:b/>
        </w:rPr>
        <w:t xml:space="preserve"> </w:t>
      </w:r>
      <w:r w:rsidRPr="006C586E">
        <w:rPr>
          <w:b/>
          <w:noProof/>
        </w:rPr>
        <w:t>Job descriptions</w:t>
      </w:r>
      <w:r>
        <w:rPr>
          <w:b/>
          <w:noProof/>
        </w:rPr>
        <w:t xml:space="preserve"> </w:t>
      </w:r>
    </w:p>
    <w:p w:rsidR="000C1CFC" w:rsidRDefault="000D440F" w:rsidP="000C1CFC">
      <w:pPr>
        <w:jc w:val="both"/>
        <w:rPr>
          <w:noProof/>
        </w:rPr>
      </w:pPr>
      <w:r w:rsidRPr="000D440F">
        <w:rPr>
          <w:noProof/>
        </w:rPr>
        <w:t>The CEO is th</w:t>
      </w:r>
      <w:r>
        <w:rPr>
          <w:noProof/>
        </w:rPr>
        <w:t>e person who leads all the team</w:t>
      </w:r>
      <w:r w:rsidRPr="000D440F">
        <w:rPr>
          <w:noProof/>
        </w:rPr>
        <w:t xml:space="preserve"> within a company. CEO; manages changes in all departments in the company</w:t>
      </w:r>
      <w:r>
        <w:rPr>
          <w:noProof/>
        </w:rPr>
        <w:t xml:space="preserve"> such as marketing, financing etc</w:t>
      </w:r>
      <w:r w:rsidRPr="000D440F">
        <w:rPr>
          <w:noProof/>
        </w:rPr>
        <w:t>. In addition, it enables action by planning new strategies to increase the company's profits and lead employees.</w:t>
      </w:r>
      <w:r>
        <w:rPr>
          <w:noProof/>
        </w:rPr>
        <w:t xml:space="preserve">There are 5 departments. </w:t>
      </w:r>
      <w:r w:rsidR="000C1CFC" w:rsidRPr="000C1CFC">
        <w:rPr>
          <w:noProof/>
        </w:rPr>
        <w:t>All of them work under the CEO.</w:t>
      </w:r>
      <w:r w:rsidR="000C1CFC">
        <w:rPr>
          <w:noProof/>
        </w:rPr>
        <w:t xml:space="preserve"> In operations department, shift supervisors work under the plant manager and plant manager work under the vice-</w:t>
      </w:r>
      <w:r w:rsidR="000C1CFC">
        <w:rPr>
          <w:noProof/>
        </w:rPr>
        <w:lastRenderedPageBreak/>
        <w:t xml:space="preserve">president operations.In marketing department, district sales manager work under the regional sales manager and regional sales manager work under the vice-president marketing. In finance department, accounting supervisor work under the controller and controller work under the vice-president finance. In human resource, plant human resource manager work under the labor relations director and </w:t>
      </w:r>
      <w:r w:rsidR="000C1CFC" w:rsidRPr="000C1CFC">
        <w:rPr>
          <w:noProof/>
        </w:rPr>
        <w:t>labor relations director</w:t>
      </w:r>
      <w:r w:rsidR="000C1CFC">
        <w:rPr>
          <w:noProof/>
        </w:rPr>
        <w:t xml:space="preserve"> work under the vice-president human resource.</w:t>
      </w:r>
      <w:r w:rsidR="00752361">
        <w:rPr>
          <w:noProof/>
        </w:rPr>
        <w:t xml:space="preserve"> In research and development departments, lab manager work under the scientific director and scientific director work under the vice-president research and development.</w:t>
      </w:r>
    </w:p>
    <w:p w:rsidR="00752361" w:rsidRDefault="00752361" w:rsidP="00752361">
      <w:pPr>
        <w:ind w:firstLine="0"/>
        <w:jc w:val="both"/>
        <w:rPr>
          <w:b/>
          <w:noProof/>
        </w:rPr>
      </w:pPr>
      <w:r w:rsidRPr="00752361">
        <w:rPr>
          <w:b/>
          <w:noProof/>
        </w:rPr>
        <w:t>16)</w:t>
      </w:r>
      <w:r w:rsidRPr="00752361">
        <w:rPr>
          <w:b/>
        </w:rPr>
        <w:t xml:space="preserve"> </w:t>
      </w:r>
      <w:r w:rsidRPr="00752361">
        <w:rPr>
          <w:b/>
          <w:noProof/>
        </w:rPr>
        <w:t>Job specifications</w:t>
      </w:r>
    </w:p>
    <w:p w:rsidR="00752361" w:rsidRDefault="00752361" w:rsidP="00752361">
      <w:pPr>
        <w:ind w:firstLine="0"/>
        <w:jc w:val="both"/>
        <w:rPr>
          <w:noProof/>
        </w:rPr>
      </w:pPr>
      <w:r>
        <w:rPr>
          <w:b/>
          <w:noProof/>
        </w:rPr>
        <w:tab/>
      </w:r>
      <w:r w:rsidRPr="00752361">
        <w:rPr>
          <w:noProof/>
        </w:rPr>
        <w:t>The CEO is the person who leads all the team within a company. CEO; manages changes in all departments in the company such as marketing, financing etc. In addition, it enables action by planning new strategies to increase the company's profits and lead employees.</w:t>
      </w:r>
    </w:p>
    <w:p w:rsidR="000D440F" w:rsidRDefault="00C10035" w:rsidP="006C586E">
      <w:pPr>
        <w:ind w:firstLine="0"/>
        <w:jc w:val="both"/>
        <w:rPr>
          <w:noProof/>
        </w:rPr>
      </w:pPr>
      <w:r w:rsidRPr="00C10035">
        <w:rPr>
          <w:noProof/>
        </w:rPr>
        <w:t>The Vice President of Operations will plan, direct, coordinate, and oversee operations activities in the organization, ensuring development and implementation of efficient operations and cost-effective systems to meet current and future needs of the organization.</w:t>
      </w:r>
      <w:r w:rsidR="00AF12AF" w:rsidRPr="00AF12AF">
        <w:t xml:space="preserve"> </w:t>
      </w:r>
      <w:r w:rsidR="002D7A13" w:rsidRPr="002D7A13">
        <w:rPr>
          <w:noProof/>
        </w:rPr>
        <w:t xml:space="preserve">Serving as a financial advisor to the CEO and executive team for strategic planning purposes. </w:t>
      </w:r>
      <w:r w:rsidR="00DF1A2D">
        <w:t>T</w:t>
      </w:r>
      <w:r w:rsidR="00E3098B" w:rsidRPr="00E3098B">
        <w:rPr>
          <w:noProof/>
        </w:rPr>
        <w:t>he Vice President of Human Resources (HR) provides executive-level leadership and guidance to the organizations HR operations. The Vice President is responsible for setting, enforcing, and evaluating legally compliant human resources policies, procedures, and best practices, and identifying and implementing long-range strategic talent management goals.</w:t>
      </w:r>
      <w:r w:rsidR="001B5AAD">
        <w:rPr>
          <w:noProof/>
        </w:rPr>
        <w:t xml:space="preserve"> </w:t>
      </w:r>
      <w:r w:rsidR="00DF1A2D" w:rsidRPr="00DF1A2D">
        <w:rPr>
          <w:noProof/>
        </w:rPr>
        <w:t>Oversee the translation of the needs and customer requirements into technical specifications. Supporting contra</w:t>
      </w:r>
      <w:r w:rsidR="00DF1A2D">
        <w:rPr>
          <w:noProof/>
        </w:rPr>
        <w:t xml:space="preserve">ctual, licensing, financing </w:t>
      </w:r>
      <w:r w:rsidR="00DF1A2D" w:rsidRPr="00DF1A2D">
        <w:rPr>
          <w:noProof/>
        </w:rPr>
        <w:t>activities in the business. successful commercial product launches. management, project managemen</w:t>
      </w:r>
      <w:r w:rsidR="00DF1A2D">
        <w:rPr>
          <w:noProof/>
        </w:rPr>
        <w:t>t and project execution in the g</w:t>
      </w:r>
      <w:r w:rsidR="00DF1A2D" w:rsidRPr="00DF1A2D">
        <w:rPr>
          <w:noProof/>
        </w:rPr>
        <w:t>roup</w:t>
      </w:r>
      <w:r w:rsidR="00B44798">
        <w:rPr>
          <w:noProof/>
        </w:rPr>
        <w:t>.</w:t>
      </w:r>
      <w:r w:rsidR="00B44798" w:rsidRPr="00B44798">
        <w:t xml:space="preserve"> </w:t>
      </w:r>
      <w:r w:rsidR="00B44798" w:rsidRPr="00B44798">
        <w:rPr>
          <w:noProof/>
        </w:rPr>
        <w:t>The Plant Manager will oversee all daily operations of the plant from production and manufacturing to ensuring policies and procedures are followed. They develop processes that will maximize stewardship, safety, quality and productivity.</w:t>
      </w:r>
      <w:r w:rsidR="00834897" w:rsidRPr="00834897">
        <w:t xml:space="preserve"> </w:t>
      </w:r>
      <w:r w:rsidR="00834897" w:rsidRPr="00834897">
        <w:rPr>
          <w:noProof/>
        </w:rPr>
        <w:t xml:space="preserve">Sells products by maintaining and expanding customer base and </w:t>
      </w:r>
      <w:r w:rsidR="00834897" w:rsidRPr="00834897">
        <w:rPr>
          <w:noProof/>
        </w:rPr>
        <w:lastRenderedPageBreak/>
        <w:t xml:space="preserve">managing staff. </w:t>
      </w:r>
      <w:r w:rsidR="00452465" w:rsidRPr="00452465">
        <w:rPr>
          <w:noProof/>
        </w:rPr>
        <w:t>The controller oversees all employees involved in the accounting process, including accounts receivable, accounts payable, payroll, inventory and compliance.</w:t>
      </w:r>
      <w:r w:rsidR="008725C8" w:rsidRPr="008725C8">
        <w:t xml:space="preserve"> </w:t>
      </w:r>
      <w:r w:rsidR="00A974A6" w:rsidRPr="00A974A6">
        <w:rPr>
          <w:noProof/>
        </w:rPr>
        <w:t>A scientific director manages research programs for a company, organization, or institution.</w:t>
      </w:r>
      <w:r w:rsidR="00290AFF" w:rsidRPr="00290AFF">
        <w:rPr>
          <w:noProof/>
        </w:rPr>
        <w:t>A Shift Supervisor is a professional who is in charge of overseeing business operations on their shift. They must be able to delegate tasks, resolve problems, and make sure that everything goes smoothly for everyone during a given work shift, including stocking inventory all day long until closing down at night.</w:t>
      </w:r>
      <w:r w:rsidR="00F63FF7" w:rsidRPr="00F63FF7">
        <w:t xml:space="preserve"> </w:t>
      </w:r>
      <w:r w:rsidR="00F63FF7" w:rsidRPr="00F63FF7">
        <w:rPr>
          <w:noProof/>
        </w:rPr>
        <w:t>District sales managers are employed by companies to lead sales teams and ensure that company sales objectives are met. They are responsible for recruiting and training sales personnel, managing district sales operations, and evaluating employee performance</w:t>
      </w:r>
      <w:r w:rsidR="004B2064">
        <w:rPr>
          <w:noProof/>
        </w:rPr>
        <w:t>.</w:t>
      </w:r>
      <w:r w:rsidR="001B5AAD" w:rsidRPr="001B5AAD">
        <w:t xml:space="preserve"> </w:t>
      </w:r>
      <w:r w:rsidR="001B5AAD" w:rsidRPr="001B5AAD">
        <w:rPr>
          <w:noProof/>
        </w:rPr>
        <w:t>Oversees Accounting operations, which include financial accounting, accounts payable, and payroll. Recruits and hires Accounting staff and conducts performance evaluations. Plant Human Resources Manager designs, plans, and implements human resources programs for a p</w:t>
      </w:r>
      <w:r w:rsidR="00E32EC1">
        <w:rPr>
          <w:noProof/>
        </w:rPr>
        <w:t>lant</w:t>
      </w:r>
      <w:r w:rsidR="001B5AAD" w:rsidRPr="001B5AAD">
        <w:rPr>
          <w:noProof/>
        </w:rPr>
        <w:t>.</w:t>
      </w:r>
      <w:r w:rsidR="001B5AAD" w:rsidRPr="001B5AAD">
        <w:t xml:space="preserve"> </w:t>
      </w:r>
      <w:r w:rsidR="001B5AAD" w:rsidRPr="001B5AAD">
        <w:rPr>
          <w:noProof/>
        </w:rPr>
        <w:t>Lab managers make sure their employees follow industry standards and safety regulations for handling and disposing of test samples. It's a lab manager's job to schedule lab or equipment use time for staff.</w:t>
      </w:r>
    </w:p>
    <w:p w:rsidR="001B5AAD" w:rsidRDefault="00C153B9" w:rsidP="006C586E">
      <w:pPr>
        <w:ind w:firstLine="0"/>
        <w:jc w:val="both"/>
        <w:rPr>
          <w:b/>
          <w:noProof/>
        </w:rPr>
      </w:pPr>
      <w:r w:rsidRPr="00C153B9">
        <w:rPr>
          <w:b/>
          <w:noProof/>
        </w:rPr>
        <w:t>17) Training</w:t>
      </w:r>
    </w:p>
    <w:p w:rsidR="00C153B9" w:rsidRDefault="00C153B9" w:rsidP="006C586E">
      <w:pPr>
        <w:ind w:firstLine="0"/>
        <w:jc w:val="both"/>
        <w:rPr>
          <w:noProof/>
        </w:rPr>
      </w:pPr>
      <w:r>
        <w:rPr>
          <w:b/>
          <w:noProof/>
        </w:rPr>
        <w:tab/>
      </w:r>
      <w:r w:rsidRPr="00C153B9">
        <w:rPr>
          <w:noProof/>
        </w:rPr>
        <w:t>We provide</w:t>
      </w:r>
      <w:r>
        <w:rPr>
          <w:noProof/>
        </w:rPr>
        <w:t xml:space="preserve"> in cultural centers and workshops </w:t>
      </w:r>
      <w:r w:rsidRPr="00C153B9">
        <w:rPr>
          <w:noProof/>
        </w:rPr>
        <w:t>our employees with occupational health and safety training, digital marketing training, and informative seminars about their</w:t>
      </w:r>
      <w:r>
        <w:rPr>
          <w:noProof/>
        </w:rPr>
        <w:t xml:space="preserve"> work.</w:t>
      </w:r>
    </w:p>
    <w:p w:rsidR="004621F2" w:rsidRPr="00C153B9" w:rsidRDefault="00C153B9" w:rsidP="006C586E">
      <w:pPr>
        <w:ind w:firstLine="0"/>
        <w:jc w:val="both"/>
        <w:rPr>
          <w:b/>
          <w:noProof/>
        </w:rPr>
      </w:pPr>
      <w:r w:rsidRPr="00C153B9">
        <w:rPr>
          <w:b/>
          <w:noProof/>
        </w:rPr>
        <w:t>18) Compensation</w:t>
      </w:r>
    </w:p>
    <w:tbl>
      <w:tblPr>
        <w:tblStyle w:val="DzTablo1"/>
        <w:tblW w:w="5000" w:type="pct"/>
        <w:tblLook w:val="04A0" w:firstRow="1" w:lastRow="0" w:firstColumn="1" w:lastColumn="0" w:noHBand="0" w:noVBand="1"/>
      </w:tblPr>
      <w:tblGrid>
        <w:gridCol w:w="3979"/>
        <w:gridCol w:w="2577"/>
        <w:gridCol w:w="2460"/>
      </w:tblGrid>
      <w:tr w:rsidR="004621F2" w:rsidRPr="00530594" w:rsidTr="001F2EB8">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4621F2">
            <w:pPr>
              <w:ind w:firstLine="0"/>
              <w:jc w:val="center"/>
              <w:rPr>
                <w:rFonts w:cstheme="minorHAnsi"/>
                <w:b w:val="0"/>
                <w:noProof/>
              </w:rPr>
            </w:pPr>
            <w:r w:rsidRPr="00530594">
              <w:rPr>
                <w:rFonts w:cstheme="minorHAnsi"/>
                <w:b w:val="0"/>
                <w:noProof/>
              </w:rPr>
              <w:t>Employees</w:t>
            </w:r>
          </w:p>
        </w:tc>
        <w:tc>
          <w:tcPr>
            <w:tcW w:w="1429" w:type="pct"/>
          </w:tcPr>
          <w:p w:rsidR="004621F2" w:rsidRPr="00530594" w:rsidRDefault="004621F2" w:rsidP="004621F2">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530594">
              <w:rPr>
                <w:rFonts w:cstheme="minorHAnsi"/>
                <w:b w:val="0"/>
                <w:noProof/>
              </w:rPr>
              <w:t>Beginner Level</w:t>
            </w:r>
          </w:p>
          <w:p w:rsidR="004621F2" w:rsidRPr="00530594" w:rsidRDefault="004621F2" w:rsidP="004621F2">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530594">
              <w:rPr>
                <w:rFonts w:cstheme="minorHAnsi"/>
                <w:b w:val="0"/>
                <w:noProof/>
              </w:rPr>
              <w:t>(0-5 years)</w:t>
            </w:r>
          </w:p>
        </w:tc>
        <w:tc>
          <w:tcPr>
            <w:tcW w:w="1364" w:type="pct"/>
          </w:tcPr>
          <w:p w:rsidR="004621F2" w:rsidRPr="00530594" w:rsidRDefault="004621F2" w:rsidP="004621F2">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530594">
              <w:rPr>
                <w:rFonts w:cstheme="minorHAnsi"/>
                <w:b w:val="0"/>
                <w:noProof/>
              </w:rPr>
              <w:t>Experienced</w:t>
            </w:r>
          </w:p>
          <w:p w:rsidR="004621F2" w:rsidRPr="00530594" w:rsidRDefault="004621F2" w:rsidP="004621F2">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noProof/>
              </w:rPr>
            </w:pPr>
            <w:r w:rsidRPr="00530594">
              <w:rPr>
                <w:rFonts w:cstheme="minorHAnsi"/>
                <w:b w:val="0"/>
                <w:noProof/>
              </w:rPr>
              <w:t>(10+ years)</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CEO</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44.000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50.000</w:t>
            </w:r>
          </w:p>
        </w:tc>
      </w:tr>
      <w:tr w:rsidR="004621F2" w:rsidRPr="00530594" w:rsidTr="001F2EB8">
        <w:trPr>
          <w:trHeight w:val="243"/>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Vice-president operations</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22.500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27.500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Vice-president marketing</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22.500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27.500</w:t>
            </w:r>
          </w:p>
        </w:tc>
      </w:tr>
      <w:tr w:rsidR="004621F2" w:rsidRPr="00530594" w:rsidTr="001F2EB8">
        <w:trPr>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Vice-president finance</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22.500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27.500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Vice-president human resource</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22.500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27.500</w:t>
            </w:r>
          </w:p>
        </w:tc>
      </w:tr>
      <w:tr w:rsidR="004621F2" w:rsidRPr="00530594" w:rsidTr="001F2EB8">
        <w:trPr>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Vice-president research and development</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22.500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27.500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Plant manager</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14.400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18.400</w:t>
            </w:r>
          </w:p>
        </w:tc>
      </w:tr>
      <w:tr w:rsidR="004621F2" w:rsidRPr="00530594" w:rsidTr="001F2EB8">
        <w:trPr>
          <w:trHeight w:val="243"/>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Regional sales manager</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14.400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18.400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Controller</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14.400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18.400</w:t>
            </w:r>
          </w:p>
        </w:tc>
      </w:tr>
      <w:tr w:rsidR="004621F2" w:rsidRPr="00530594" w:rsidTr="001F2EB8">
        <w:trPr>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lastRenderedPageBreak/>
              <w:t>Labor Relations Director</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14.400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18.400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Scientific Director</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14.400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18.400</w:t>
            </w:r>
          </w:p>
        </w:tc>
      </w:tr>
      <w:tr w:rsidR="004621F2" w:rsidRPr="00530594" w:rsidTr="001F2EB8">
        <w:trPr>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Shift supervisor</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12.600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14.000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District sales manager</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12.600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14.000</w:t>
            </w:r>
          </w:p>
        </w:tc>
      </w:tr>
      <w:tr w:rsidR="004621F2" w:rsidRPr="00530594" w:rsidTr="001F2EB8">
        <w:trPr>
          <w:trHeight w:val="243"/>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Accounting supervisor</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12.600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14.000</w:t>
            </w:r>
          </w:p>
        </w:tc>
      </w:tr>
      <w:tr w:rsidR="004621F2" w:rsidRPr="00530594" w:rsidTr="001F2EB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Plant human resource manager</w:t>
            </w:r>
          </w:p>
        </w:tc>
        <w:tc>
          <w:tcPr>
            <w:tcW w:w="1429"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12.600</w:t>
            </w:r>
          </w:p>
        </w:tc>
        <w:tc>
          <w:tcPr>
            <w:tcW w:w="1364" w:type="pct"/>
          </w:tcPr>
          <w:p w:rsidR="004621F2" w:rsidRPr="00530594" w:rsidRDefault="00816F56" w:rsidP="004621F2">
            <w:pPr>
              <w:ind w:firstLine="0"/>
              <w:jc w:val="center"/>
              <w:cnfStyle w:val="000000100000" w:firstRow="0" w:lastRow="0" w:firstColumn="0" w:lastColumn="0" w:oddVBand="0" w:evenVBand="0" w:oddHBand="1" w:evenHBand="0" w:firstRowFirstColumn="0" w:firstRowLastColumn="0" w:lastRowFirstColumn="0" w:lastRowLastColumn="0"/>
              <w:rPr>
                <w:rFonts w:cstheme="minorHAnsi"/>
                <w:noProof/>
              </w:rPr>
            </w:pPr>
            <w:r w:rsidRPr="00530594">
              <w:rPr>
                <w:rFonts w:cstheme="minorHAnsi"/>
                <w:noProof/>
              </w:rPr>
              <w:t>14.000</w:t>
            </w:r>
          </w:p>
        </w:tc>
      </w:tr>
      <w:tr w:rsidR="004621F2" w:rsidRPr="00530594" w:rsidTr="001F2EB8">
        <w:trPr>
          <w:trHeight w:val="254"/>
        </w:trPr>
        <w:tc>
          <w:tcPr>
            <w:cnfStyle w:val="001000000000" w:firstRow="0" w:lastRow="0" w:firstColumn="1" w:lastColumn="0" w:oddVBand="0" w:evenVBand="0" w:oddHBand="0" w:evenHBand="0" w:firstRowFirstColumn="0" w:firstRowLastColumn="0" w:lastRowFirstColumn="0" w:lastRowLastColumn="0"/>
            <w:tcW w:w="2207" w:type="pct"/>
          </w:tcPr>
          <w:p w:rsidR="004621F2" w:rsidRPr="00530594" w:rsidRDefault="004621F2" w:rsidP="00816F56">
            <w:pPr>
              <w:ind w:firstLine="0"/>
              <w:jc w:val="both"/>
              <w:rPr>
                <w:rFonts w:cstheme="minorHAnsi"/>
                <w:b w:val="0"/>
                <w:noProof/>
              </w:rPr>
            </w:pPr>
            <w:r w:rsidRPr="00530594">
              <w:rPr>
                <w:rFonts w:cstheme="minorHAnsi"/>
                <w:b w:val="0"/>
                <w:noProof/>
              </w:rPr>
              <w:t>Lab manager</w:t>
            </w:r>
          </w:p>
        </w:tc>
        <w:tc>
          <w:tcPr>
            <w:tcW w:w="1429"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12.600</w:t>
            </w:r>
          </w:p>
        </w:tc>
        <w:tc>
          <w:tcPr>
            <w:tcW w:w="1364" w:type="pct"/>
          </w:tcPr>
          <w:p w:rsidR="004621F2" w:rsidRPr="00530594" w:rsidRDefault="00816F56" w:rsidP="004621F2">
            <w:pPr>
              <w:ind w:firstLine="0"/>
              <w:jc w:val="center"/>
              <w:cnfStyle w:val="000000000000" w:firstRow="0" w:lastRow="0" w:firstColumn="0" w:lastColumn="0" w:oddVBand="0" w:evenVBand="0" w:oddHBand="0" w:evenHBand="0" w:firstRowFirstColumn="0" w:firstRowLastColumn="0" w:lastRowFirstColumn="0" w:lastRowLastColumn="0"/>
              <w:rPr>
                <w:rFonts w:cstheme="minorHAnsi"/>
                <w:noProof/>
              </w:rPr>
            </w:pPr>
            <w:r w:rsidRPr="00530594">
              <w:rPr>
                <w:rFonts w:cstheme="minorHAnsi"/>
                <w:noProof/>
              </w:rPr>
              <w:t>14.000</w:t>
            </w:r>
          </w:p>
        </w:tc>
      </w:tr>
    </w:tbl>
    <w:p w:rsidR="00C153B9" w:rsidRDefault="00816F56" w:rsidP="006C586E">
      <w:pPr>
        <w:ind w:firstLine="0"/>
        <w:jc w:val="both"/>
        <w:rPr>
          <w:i/>
          <w:noProof/>
        </w:rPr>
      </w:pPr>
      <w:r w:rsidRPr="00816F56">
        <w:rPr>
          <w:i/>
          <w:noProof/>
        </w:rPr>
        <w:t>( Table 3 : This table shows the salaries of employees in Turkish liras.)</w:t>
      </w:r>
    </w:p>
    <w:p w:rsidR="006C586E" w:rsidRDefault="00941820" w:rsidP="00B83765">
      <w:pPr>
        <w:ind w:firstLine="0"/>
        <w:jc w:val="both"/>
        <w:rPr>
          <w:noProof/>
        </w:rPr>
      </w:pPr>
      <w:r>
        <w:rPr>
          <w:noProof/>
        </w:rPr>
        <w:t>We gave the</w:t>
      </w:r>
      <w:r w:rsidRPr="00941820">
        <w:rPr>
          <w:noProof/>
        </w:rPr>
        <w:t xml:space="preserve"> highest salary to the CEO.</w:t>
      </w:r>
      <w:r>
        <w:rPr>
          <w:noProof/>
        </w:rPr>
        <w:t xml:space="preserve"> Because CEO </w:t>
      </w:r>
      <w:r w:rsidRPr="00941820">
        <w:rPr>
          <w:noProof/>
        </w:rPr>
        <w:t>is the most authoritative and senior employee in our company</w:t>
      </w:r>
      <w:r>
        <w:rPr>
          <w:noProof/>
        </w:rPr>
        <w:t xml:space="preserve">. </w:t>
      </w:r>
      <w:r w:rsidRPr="00941820">
        <w:rPr>
          <w:noProof/>
        </w:rPr>
        <w:t>We determined the salaries according to the subordinate relationship.</w:t>
      </w:r>
    </w:p>
    <w:p w:rsidR="00697152" w:rsidRDefault="00697152" w:rsidP="00B83765">
      <w:pPr>
        <w:ind w:firstLine="0"/>
        <w:jc w:val="both"/>
        <w:rPr>
          <w:noProof/>
        </w:rPr>
      </w:pPr>
      <w:r w:rsidRPr="00697152">
        <w:rPr>
          <w:noProof/>
        </w:rPr>
        <w:t>We provide insurance and compensation to our employees.</w:t>
      </w:r>
      <w:r w:rsidR="00312384">
        <w:rPr>
          <w:noProof/>
        </w:rPr>
        <w:t xml:space="preserve"> </w:t>
      </w:r>
      <w:r w:rsidR="006044C8">
        <w:rPr>
          <w:noProof/>
        </w:rPr>
        <w:t>Compensation system total package of rewards that organizations provideto individuals in return for their labor.</w:t>
      </w:r>
      <w:r w:rsidR="00955180" w:rsidRPr="00955180">
        <w:t xml:space="preserve"> </w:t>
      </w:r>
      <w:r w:rsidR="00955180" w:rsidRPr="00955180">
        <w:rPr>
          <w:noProof/>
        </w:rPr>
        <w:t>In case of termination of any employment contract for a reason that requires severance pay, severance pay in the amount of 30 days' gross wage is paid for each full year worked. The periods increasing from one year are also included in the calculation by proportioning.</w:t>
      </w:r>
    </w:p>
    <w:p w:rsidR="00941820" w:rsidRPr="0093537D" w:rsidRDefault="00697152" w:rsidP="00B83765">
      <w:pPr>
        <w:ind w:firstLine="0"/>
        <w:jc w:val="both"/>
        <w:rPr>
          <w:b/>
          <w:noProof/>
        </w:rPr>
      </w:pPr>
      <w:r w:rsidRPr="0093537D">
        <w:rPr>
          <w:b/>
          <w:noProof/>
        </w:rPr>
        <w:t>19)</w:t>
      </w:r>
      <w:r w:rsidR="00955180" w:rsidRPr="0093537D">
        <w:rPr>
          <w:b/>
        </w:rPr>
        <w:t xml:space="preserve"> </w:t>
      </w:r>
      <w:r w:rsidR="00955180" w:rsidRPr="0093537D">
        <w:rPr>
          <w:b/>
          <w:noProof/>
        </w:rPr>
        <w:t>Incentives</w:t>
      </w:r>
    </w:p>
    <w:p w:rsidR="00955180" w:rsidRDefault="00955180" w:rsidP="00B83765">
      <w:pPr>
        <w:ind w:firstLine="0"/>
        <w:jc w:val="both"/>
        <w:rPr>
          <w:noProof/>
        </w:rPr>
      </w:pPr>
      <w:r>
        <w:rPr>
          <w:noProof/>
        </w:rPr>
        <w:tab/>
      </w:r>
      <w:r w:rsidRPr="00955180">
        <w:rPr>
          <w:noProof/>
        </w:rPr>
        <w:t>We provide our employees with shopping checks ,extra wages, travel and meals.</w:t>
      </w:r>
      <w:r w:rsidRPr="00955180">
        <w:t xml:space="preserve"> </w:t>
      </w:r>
      <w:r w:rsidRPr="00955180">
        <w:rPr>
          <w:noProof/>
        </w:rPr>
        <w:t>We also organize company events for our employees to work and socialize</w:t>
      </w:r>
      <w:r>
        <w:rPr>
          <w:noProof/>
        </w:rPr>
        <w:t xml:space="preserve"> in harmony such as </w:t>
      </w:r>
      <w:r w:rsidRPr="00955180">
        <w:rPr>
          <w:noProof/>
        </w:rPr>
        <w:t>barbecue party, picnic, camping etc.</w:t>
      </w:r>
    </w:p>
    <w:p w:rsidR="0093537D" w:rsidRDefault="0093537D" w:rsidP="00B83765">
      <w:pPr>
        <w:ind w:firstLine="0"/>
        <w:jc w:val="both"/>
        <w:rPr>
          <w:b/>
          <w:noProof/>
        </w:rPr>
      </w:pPr>
      <w:r w:rsidRPr="0093537D">
        <w:rPr>
          <w:b/>
          <w:noProof/>
        </w:rPr>
        <w:t>20)</w:t>
      </w:r>
      <w:r>
        <w:rPr>
          <w:b/>
          <w:noProof/>
        </w:rPr>
        <w:t xml:space="preserve"> </w:t>
      </w:r>
      <w:r w:rsidRPr="0093537D">
        <w:rPr>
          <w:b/>
          <w:noProof/>
        </w:rPr>
        <w:t>Floor Plan</w:t>
      </w:r>
    </w:p>
    <w:p w:rsidR="0093537D" w:rsidRPr="0093537D" w:rsidRDefault="007A601C" w:rsidP="00B83765">
      <w:pPr>
        <w:ind w:firstLine="0"/>
        <w:jc w:val="both"/>
        <w:rPr>
          <w:b/>
          <w:noProof/>
        </w:rPr>
      </w:pPr>
      <w:r>
        <w:rPr>
          <w:noProof/>
          <w:lang w:eastAsia="tr-TR"/>
        </w:rPr>
        <w:drawing>
          <wp:inline distT="0" distB="0" distL="0" distR="0" wp14:anchorId="6F986F90" wp14:editId="45FCE4AB">
            <wp:extent cx="4388772" cy="2628900"/>
            <wp:effectExtent l="0" t="0" r="0" b="0"/>
            <wp:docPr id="7" name="Resim 7" descr="3D Floor Plans - Commercial Real Estate - Plan I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Floor Plans - Commercial Real Estate - Plan It 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8772" cy="2628900"/>
                    </a:xfrm>
                    <a:prstGeom prst="rect">
                      <a:avLst/>
                    </a:prstGeom>
                    <a:noFill/>
                    <a:ln>
                      <a:noFill/>
                    </a:ln>
                  </pic:spPr>
                </pic:pic>
              </a:graphicData>
            </a:graphic>
          </wp:inline>
        </w:drawing>
      </w:r>
    </w:p>
    <w:p w:rsidR="0093537D" w:rsidRPr="0093537D" w:rsidRDefault="0093537D" w:rsidP="00B83765">
      <w:pPr>
        <w:ind w:firstLine="0"/>
        <w:jc w:val="both"/>
        <w:rPr>
          <w:i/>
          <w:noProof/>
        </w:rPr>
      </w:pPr>
      <w:r w:rsidRPr="0093537D">
        <w:rPr>
          <w:i/>
          <w:noProof/>
        </w:rPr>
        <w:t>(Picture1: Picture 1 shows Hedjhotep’s floor plan)</w:t>
      </w:r>
    </w:p>
    <w:p w:rsidR="0093537D" w:rsidRDefault="0093537D" w:rsidP="0093537D">
      <w:pPr>
        <w:ind w:firstLine="0"/>
        <w:jc w:val="both"/>
        <w:rPr>
          <w:b/>
          <w:noProof/>
        </w:rPr>
      </w:pPr>
      <w:r w:rsidRPr="007A601C">
        <w:rPr>
          <w:b/>
          <w:noProof/>
        </w:rPr>
        <w:lastRenderedPageBreak/>
        <w:t>21</w:t>
      </w:r>
      <w:r w:rsidR="007A601C" w:rsidRPr="007A601C">
        <w:rPr>
          <w:b/>
          <w:noProof/>
        </w:rPr>
        <w:t>)</w:t>
      </w:r>
      <w:r w:rsidR="007A601C" w:rsidRPr="007A601C">
        <w:rPr>
          <w:b/>
        </w:rPr>
        <w:t xml:space="preserve"> </w:t>
      </w:r>
      <w:r w:rsidR="007A601C" w:rsidRPr="007A601C">
        <w:rPr>
          <w:b/>
          <w:noProof/>
        </w:rPr>
        <w:t>Quality assurance</w:t>
      </w:r>
    </w:p>
    <w:p w:rsidR="007A601C" w:rsidRDefault="007A601C" w:rsidP="00F00309">
      <w:pPr>
        <w:jc w:val="both"/>
        <w:rPr>
          <w:noProof/>
        </w:rPr>
      </w:pPr>
      <w:r w:rsidRPr="007A601C">
        <w:rPr>
          <w:noProof/>
        </w:rPr>
        <w:t>We have our quality control team and customer service. Besides our products , we provide warranty certificate and optional insurance</w:t>
      </w:r>
      <w:r>
        <w:rPr>
          <w:b/>
          <w:noProof/>
        </w:rPr>
        <w:t>.</w:t>
      </w:r>
      <w:r w:rsidR="00F00309" w:rsidRPr="00F00309">
        <w:rPr>
          <w:noProof/>
        </w:rPr>
        <w:t>For example, when a customer who receives insurance service has a problem with the product, we provide service throughout the insurance period.</w:t>
      </w:r>
    </w:p>
    <w:p w:rsidR="00F00309" w:rsidRPr="00530594" w:rsidRDefault="00EA0C65" w:rsidP="00F00309">
      <w:pPr>
        <w:ind w:firstLine="0"/>
        <w:jc w:val="both"/>
        <w:rPr>
          <w:b/>
          <w:noProof/>
        </w:rPr>
      </w:pPr>
      <w:r w:rsidRPr="00530594">
        <w:rPr>
          <w:b/>
          <w:noProof/>
        </w:rPr>
        <w:t>22)</w:t>
      </w:r>
      <w:r w:rsidRPr="00530594">
        <w:rPr>
          <w:b/>
        </w:rPr>
        <w:t xml:space="preserve"> </w:t>
      </w:r>
      <w:r w:rsidRPr="00530594">
        <w:rPr>
          <w:b/>
          <w:noProof/>
        </w:rPr>
        <w:t>Raw materials and supply</w:t>
      </w:r>
    </w:p>
    <w:p w:rsidR="00EA0C65" w:rsidRDefault="00EA0C65" w:rsidP="00530594">
      <w:pPr>
        <w:jc w:val="both"/>
        <w:rPr>
          <w:noProof/>
        </w:rPr>
      </w:pPr>
      <w:r w:rsidRPr="00EA0C65">
        <w:rPr>
          <w:noProof/>
        </w:rPr>
        <w:t>W</w:t>
      </w:r>
      <w:r>
        <w:rPr>
          <w:noProof/>
        </w:rPr>
        <w:t>e use</w:t>
      </w:r>
      <w:r w:rsidRPr="00EA0C65">
        <w:rPr>
          <w:noProof/>
        </w:rPr>
        <w:t xml:space="preserve"> ABS (Akrilonitril Butadien Stiren),</w:t>
      </w:r>
      <w:r>
        <w:rPr>
          <w:noProof/>
        </w:rPr>
        <w:t xml:space="preserve"> </w:t>
      </w:r>
      <w:r w:rsidRPr="00EA0C65">
        <w:rPr>
          <w:noProof/>
        </w:rPr>
        <w:t>PLA(Polilaktik Acit),</w:t>
      </w:r>
      <w:r>
        <w:rPr>
          <w:noProof/>
        </w:rPr>
        <w:t xml:space="preserve"> </w:t>
      </w:r>
      <w:r w:rsidRPr="00EA0C65">
        <w:rPr>
          <w:noProof/>
        </w:rPr>
        <w:t>TPU                           (Thermoplastic Poliuretan). Because w</w:t>
      </w:r>
      <w:r>
        <w:rPr>
          <w:noProof/>
        </w:rPr>
        <w:t>e produce with 3</w:t>
      </w:r>
      <w:r w:rsidRPr="00EA0C65">
        <w:rPr>
          <w:noProof/>
        </w:rPr>
        <w:t>d printing and we can produce our products thanks to these plastic raw materials.</w:t>
      </w:r>
      <w:r>
        <w:rPr>
          <w:noProof/>
        </w:rPr>
        <w:t xml:space="preserve"> In addition, we use nano machines.</w:t>
      </w:r>
      <w:r w:rsidR="003539BC">
        <w:rPr>
          <w:noProof/>
        </w:rPr>
        <w:t xml:space="preserve"> </w:t>
      </w:r>
      <w:r w:rsidR="003539BC" w:rsidRPr="003539BC">
        <w:rPr>
          <w:noProof/>
        </w:rPr>
        <w:t>We produce feather flakes, leaves and similar parts with 3d printing and combine them with nano machines.</w:t>
      </w:r>
    </w:p>
    <w:p w:rsidR="003539BC" w:rsidRDefault="0075158A" w:rsidP="00EA0C65">
      <w:pPr>
        <w:ind w:firstLine="0"/>
        <w:jc w:val="both"/>
        <w:rPr>
          <w:noProof/>
        </w:rPr>
      </w:pPr>
      <w:r>
        <w:rPr>
          <w:noProof/>
        </w:rPr>
        <w:t>We operate</w:t>
      </w:r>
      <w:r w:rsidRPr="0075158A">
        <w:rPr>
          <w:noProof/>
        </w:rPr>
        <w:t xml:space="preserve"> from 9.00 to 1</w:t>
      </w:r>
      <w:r>
        <w:rPr>
          <w:noProof/>
        </w:rPr>
        <w:t>8.00 for 8 h</w:t>
      </w:r>
      <w:r w:rsidRPr="0075158A">
        <w:rPr>
          <w:noProof/>
        </w:rPr>
        <w:t>ours</w:t>
      </w:r>
      <w:r>
        <w:rPr>
          <w:noProof/>
        </w:rPr>
        <w:t>.</w:t>
      </w:r>
    </w:p>
    <w:p w:rsidR="000B1655" w:rsidRDefault="000B1655" w:rsidP="00EA0C65">
      <w:pPr>
        <w:ind w:firstLine="0"/>
        <w:jc w:val="both"/>
        <w:rPr>
          <w:b/>
          <w:noProof/>
        </w:rPr>
      </w:pPr>
      <w:r w:rsidRPr="000B1655">
        <w:rPr>
          <w:b/>
          <w:noProof/>
        </w:rPr>
        <w:t>23)</w:t>
      </w:r>
      <w:r w:rsidRPr="000B1655">
        <w:rPr>
          <w:b/>
        </w:rPr>
        <w:t xml:space="preserve"> </w:t>
      </w:r>
      <w:r w:rsidRPr="000B1655">
        <w:rPr>
          <w:b/>
          <w:noProof/>
        </w:rPr>
        <w:t>Target market</w:t>
      </w:r>
    </w:p>
    <w:tbl>
      <w:tblPr>
        <w:tblStyle w:val="DzTablo1"/>
        <w:tblW w:w="0" w:type="auto"/>
        <w:jc w:val="right"/>
        <w:tblLook w:val="04A0" w:firstRow="1" w:lastRow="0" w:firstColumn="1" w:lastColumn="0" w:noHBand="0" w:noVBand="1"/>
      </w:tblPr>
      <w:tblGrid>
        <w:gridCol w:w="4508"/>
        <w:gridCol w:w="4508"/>
      </w:tblGrid>
      <w:tr w:rsidR="000B1655" w:rsidRPr="000B1655" w:rsidTr="00EB02E9">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Age</w:t>
            </w:r>
          </w:p>
        </w:tc>
        <w:tc>
          <w:tcPr>
            <w:tcW w:w="4513" w:type="dxa"/>
          </w:tcPr>
          <w:p w:rsidR="000B1655" w:rsidRPr="00EB02E9" w:rsidRDefault="000B1655" w:rsidP="00EB02E9">
            <w:pPr>
              <w:ind w:firstLine="0"/>
              <w:jc w:val="both"/>
              <w:cnfStyle w:val="100000000000" w:firstRow="1" w:lastRow="0" w:firstColumn="0" w:lastColumn="0" w:oddVBand="0" w:evenVBand="0" w:oddHBand="0" w:evenHBand="0" w:firstRowFirstColumn="0" w:firstRowLastColumn="0" w:lastRowFirstColumn="0" w:lastRowLastColumn="0"/>
              <w:rPr>
                <w:b w:val="0"/>
                <w:noProof/>
              </w:rPr>
            </w:pPr>
            <w:r w:rsidRPr="00EB02E9">
              <w:rPr>
                <w:b w:val="0"/>
                <w:noProof/>
              </w:rPr>
              <w:t xml:space="preserve">0-13, </w:t>
            </w:r>
            <w:r w:rsidR="001106A6" w:rsidRPr="00EB02E9">
              <w:rPr>
                <w:b w:val="0"/>
                <w:noProof/>
              </w:rPr>
              <w:t>20-40</w:t>
            </w:r>
          </w:p>
        </w:tc>
      </w:tr>
      <w:tr w:rsidR="000B1655" w:rsidRPr="000B1655" w:rsidTr="00EB02E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Education</w:t>
            </w:r>
          </w:p>
        </w:tc>
        <w:tc>
          <w:tcPr>
            <w:tcW w:w="4513" w:type="dxa"/>
          </w:tcPr>
          <w:p w:rsidR="000B1655" w:rsidRPr="00EB02E9" w:rsidRDefault="001106A6" w:rsidP="00EB02E9">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Grade school or less, graduated high school or not, graduated college or not</w:t>
            </w:r>
          </w:p>
        </w:tc>
      </w:tr>
      <w:tr w:rsidR="000B1655" w:rsidRPr="000B1655" w:rsidTr="00EB02E9">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Family Life Cycle</w:t>
            </w:r>
          </w:p>
        </w:tc>
        <w:tc>
          <w:tcPr>
            <w:tcW w:w="4513" w:type="dxa"/>
          </w:tcPr>
          <w:p w:rsidR="000B1655" w:rsidRPr="00EB02E9" w:rsidRDefault="00EE7A97" w:rsidP="00EB02E9">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Young single, young married without children, young married with children, older married with childen under 13,other</w:t>
            </w:r>
          </w:p>
        </w:tc>
      </w:tr>
      <w:tr w:rsidR="000B1655" w:rsidRPr="000B1655" w:rsidTr="00EB02E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Family Size</w:t>
            </w:r>
          </w:p>
        </w:tc>
        <w:tc>
          <w:tcPr>
            <w:tcW w:w="4513" w:type="dxa"/>
          </w:tcPr>
          <w:p w:rsidR="000B1655" w:rsidRPr="00EB02E9" w:rsidRDefault="001106A6" w:rsidP="00EB02E9">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 xml:space="preserve">1, </w:t>
            </w:r>
            <w:r w:rsidR="00EE7A97" w:rsidRPr="00EB02E9">
              <w:rPr>
                <w:noProof/>
              </w:rPr>
              <w:t>2-3, 4-5, 6+</w:t>
            </w:r>
          </w:p>
        </w:tc>
      </w:tr>
      <w:tr w:rsidR="000B1655" w:rsidRPr="000B1655" w:rsidTr="00EB02E9">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Income</w:t>
            </w:r>
          </w:p>
        </w:tc>
        <w:tc>
          <w:tcPr>
            <w:tcW w:w="4513" w:type="dxa"/>
          </w:tcPr>
          <w:p w:rsidR="000B1655" w:rsidRPr="00EB02E9" w:rsidRDefault="00EE7A97" w:rsidP="00EB02E9">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More than 8,500 Turkish Liras</w:t>
            </w:r>
          </w:p>
        </w:tc>
      </w:tr>
      <w:tr w:rsidR="000B1655" w:rsidRPr="000B1655" w:rsidTr="00EB02E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Nationality</w:t>
            </w:r>
          </w:p>
        </w:tc>
        <w:tc>
          <w:tcPr>
            <w:tcW w:w="4513" w:type="dxa"/>
          </w:tcPr>
          <w:p w:rsidR="000B1655" w:rsidRPr="00EB02E9" w:rsidRDefault="00EB02E9" w:rsidP="00EB02E9">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Each nation</w:t>
            </w:r>
          </w:p>
        </w:tc>
      </w:tr>
      <w:tr w:rsidR="000B1655" w:rsidRPr="000B1655" w:rsidTr="00EB02E9">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Race</w:t>
            </w:r>
          </w:p>
        </w:tc>
        <w:tc>
          <w:tcPr>
            <w:tcW w:w="4513" w:type="dxa"/>
          </w:tcPr>
          <w:p w:rsidR="000B1655" w:rsidRPr="00EB02E9" w:rsidRDefault="00EB02E9" w:rsidP="00EB02E9">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Each race</w:t>
            </w:r>
          </w:p>
        </w:tc>
      </w:tr>
      <w:tr w:rsidR="000B1655" w:rsidRPr="000B1655" w:rsidTr="00EB02E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Religion</w:t>
            </w:r>
          </w:p>
        </w:tc>
        <w:tc>
          <w:tcPr>
            <w:tcW w:w="4513" w:type="dxa"/>
          </w:tcPr>
          <w:p w:rsidR="000B1655" w:rsidRPr="00EB02E9" w:rsidRDefault="00EB02E9" w:rsidP="00EB02E9">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Each religion or not have religion</w:t>
            </w:r>
          </w:p>
        </w:tc>
      </w:tr>
      <w:tr w:rsidR="000B1655" w:rsidRPr="000B1655" w:rsidTr="00EB02E9">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0B1655" w:rsidRPr="00EB02E9" w:rsidRDefault="000B1655" w:rsidP="00EB02E9">
            <w:pPr>
              <w:ind w:firstLine="0"/>
              <w:jc w:val="both"/>
              <w:rPr>
                <w:b w:val="0"/>
                <w:noProof/>
              </w:rPr>
            </w:pPr>
            <w:r w:rsidRPr="00EB02E9">
              <w:rPr>
                <w:b w:val="0"/>
                <w:noProof/>
              </w:rPr>
              <w:t>Gender</w:t>
            </w:r>
          </w:p>
        </w:tc>
        <w:tc>
          <w:tcPr>
            <w:tcW w:w="4513" w:type="dxa"/>
          </w:tcPr>
          <w:p w:rsidR="000B1655" w:rsidRPr="00EB02E9" w:rsidRDefault="001106A6" w:rsidP="00EB02E9">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Male, Female</w:t>
            </w:r>
          </w:p>
        </w:tc>
      </w:tr>
    </w:tbl>
    <w:p w:rsidR="000B1655" w:rsidRPr="00612F08" w:rsidRDefault="00612F08" w:rsidP="00EA0C65">
      <w:pPr>
        <w:ind w:firstLine="0"/>
        <w:jc w:val="both"/>
        <w:rPr>
          <w:i/>
          <w:noProof/>
        </w:rPr>
      </w:pPr>
      <w:r w:rsidRPr="00612F08">
        <w:rPr>
          <w:i/>
          <w:noProof/>
        </w:rPr>
        <w:t>(Table 4 : It shows Hedjhotep’s target market)</w:t>
      </w:r>
    </w:p>
    <w:p w:rsidR="00EA0C65" w:rsidRDefault="00464E3D" w:rsidP="00EA0C65">
      <w:pPr>
        <w:ind w:firstLine="0"/>
        <w:jc w:val="both"/>
        <w:rPr>
          <w:b/>
          <w:noProof/>
        </w:rPr>
      </w:pPr>
      <w:r w:rsidRPr="00464E3D">
        <w:rPr>
          <w:b/>
          <w:noProof/>
        </w:rPr>
        <w:t>24) Product features &amp; benefits</w:t>
      </w:r>
    </w:p>
    <w:p w:rsidR="00464E3D" w:rsidRDefault="00464E3D" w:rsidP="00E12D2E">
      <w:pPr>
        <w:pStyle w:val="ListeParagraf"/>
        <w:numPr>
          <w:ilvl w:val="0"/>
          <w:numId w:val="20"/>
        </w:numPr>
        <w:jc w:val="both"/>
        <w:rPr>
          <w:noProof/>
        </w:rPr>
      </w:pPr>
      <w:r w:rsidRPr="00464E3D">
        <w:rPr>
          <w:noProof/>
        </w:rPr>
        <w:t>It is flexible and adapts to the body of every wearer.</w:t>
      </w:r>
    </w:p>
    <w:p w:rsidR="00464E3D" w:rsidRDefault="00464E3D" w:rsidP="00E12D2E">
      <w:pPr>
        <w:pStyle w:val="ListeParagraf"/>
        <w:numPr>
          <w:ilvl w:val="0"/>
          <w:numId w:val="20"/>
        </w:numPr>
        <w:jc w:val="both"/>
        <w:rPr>
          <w:noProof/>
        </w:rPr>
      </w:pPr>
      <w:r w:rsidRPr="00464E3D">
        <w:rPr>
          <w:noProof/>
        </w:rPr>
        <w:t>People who use this product will not need a tailor.</w:t>
      </w:r>
    </w:p>
    <w:p w:rsidR="00464E3D" w:rsidRDefault="00464E3D" w:rsidP="00E12D2E">
      <w:pPr>
        <w:pStyle w:val="ListeParagraf"/>
        <w:numPr>
          <w:ilvl w:val="0"/>
          <w:numId w:val="20"/>
        </w:numPr>
        <w:jc w:val="both"/>
        <w:rPr>
          <w:noProof/>
        </w:rPr>
      </w:pPr>
      <w:r w:rsidRPr="00464E3D">
        <w:rPr>
          <w:noProof/>
        </w:rPr>
        <w:t>Prevents the shopping frenzy</w:t>
      </w:r>
      <w:r>
        <w:rPr>
          <w:noProof/>
        </w:rPr>
        <w:t>.</w:t>
      </w:r>
    </w:p>
    <w:p w:rsidR="00464E3D" w:rsidRDefault="00464E3D" w:rsidP="00E12D2E">
      <w:pPr>
        <w:pStyle w:val="ListeParagraf"/>
        <w:numPr>
          <w:ilvl w:val="0"/>
          <w:numId w:val="20"/>
        </w:numPr>
        <w:jc w:val="both"/>
        <w:rPr>
          <w:noProof/>
        </w:rPr>
      </w:pPr>
      <w:r w:rsidRPr="00464E3D">
        <w:rPr>
          <w:noProof/>
        </w:rPr>
        <w:t>It has a stylish, aesthetic and beautiful design.</w:t>
      </w:r>
    </w:p>
    <w:p w:rsidR="00464E3D" w:rsidRDefault="00490DF6" w:rsidP="00E12D2E">
      <w:pPr>
        <w:pStyle w:val="ListeParagraf"/>
        <w:numPr>
          <w:ilvl w:val="0"/>
          <w:numId w:val="20"/>
        </w:numPr>
        <w:jc w:val="both"/>
        <w:rPr>
          <w:noProof/>
        </w:rPr>
      </w:pPr>
      <w:r>
        <w:rPr>
          <w:noProof/>
        </w:rPr>
        <w:t>I</w:t>
      </w:r>
      <w:r w:rsidRPr="00490DF6">
        <w:rPr>
          <w:noProof/>
        </w:rPr>
        <w:t>t adapts to the changes of the body and is timeless.</w:t>
      </w:r>
    </w:p>
    <w:p w:rsidR="00490DF6" w:rsidRDefault="00490DF6" w:rsidP="00EA0C65">
      <w:pPr>
        <w:ind w:firstLine="0"/>
        <w:jc w:val="both"/>
        <w:rPr>
          <w:b/>
          <w:noProof/>
        </w:rPr>
      </w:pPr>
      <w:r w:rsidRPr="00490DF6">
        <w:rPr>
          <w:b/>
          <w:noProof/>
        </w:rPr>
        <w:lastRenderedPageBreak/>
        <w:t>25)</w:t>
      </w:r>
      <w:r w:rsidRPr="00490DF6">
        <w:rPr>
          <w:b/>
        </w:rPr>
        <w:t xml:space="preserve"> </w:t>
      </w:r>
      <w:r w:rsidRPr="00490DF6">
        <w:rPr>
          <w:b/>
          <w:noProof/>
        </w:rPr>
        <w:t>Product differentiation</w:t>
      </w:r>
    </w:p>
    <w:p w:rsidR="00490DF6" w:rsidRDefault="00490DF6" w:rsidP="00530594">
      <w:pPr>
        <w:jc w:val="both"/>
        <w:rPr>
          <w:noProof/>
        </w:rPr>
      </w:pPr>
      <w:r w:rsidRPr="00490DF6">
        <w:rPr>
          <w:noProof/>
        </w:rPr>
        <w:t>The adaptability of our product to every body makes us stand out in the sector.</w:t>
      </w:r>
      <w:r w:rsidRPr="00490DF6">
        <w:t xml:space="preserve"> </w:t>
      </w:r>
      <w:r w:rsidRPr="00490DF6">
        <w:rPr>
          <w:noProof/>
        </w:rPr>
        <w:t>We produce leaves, feathers, stamps, etc. with 3D printing in the design. we use parts.</w:t>
      </w:r>
      <w:r w:rsidRPr="00490DF6">
        <w:t xml:space="preserve"> </w:t>
      </w:r>
      <w:r w:rsidRPr="00490DF6">
        <w:rPr>
          <w:noProof/>
        </w:rPr>
        <w:t>In addition, we also have optional color-changing models available</w:t>
      </w:r>
      <w:r>
        <w:rPr>
          <w:noProof/>
        </w:rPr>
        <w:t xml:space="preserve"> thank to nanotechnology.</w:t>
      </w:r>
      <w:r w:rsidRPr="00490DF6">
        <w:t xml:space="preserve"> </w:t>
      </w:r>
      <w:r w:rsidRPr="00490DF6">
        <w:rPr>
          <w:noProof/>
        </w:rPr>
        <w:t>People don't have to try on clothes and they can save their time.</w:t>
      </w:r>
    </w:p>
    <w:p w:rsidR="00490DF6" w:rsidRDefault="00490DF6" w:rsidP="00490DF6">
      <w:pPr>
        <w:ind w:firstLine="0"/>
        <w:jc w:val="both"/>
        <w:rPr>
          <w:b/>
          <w:noProof/>
        </w:rPr>
      </w:pPr>
      <w:r w:rsidRPr="00490DF6">
        <w:rPr>
          <w:b/>
          <w:noProof/>
        </w:rPr>
        <w:t>26) Pricing</w:t>
      </w:r>
    </w:p>
    <w:p w:rsidR="00490DF6" w:rsidRDefault="00626F2B" w:rsidP="00E32EC1">
      <w:pPr>
        <w:jc w:val="both"/>
      </w:pPr>
      <w:r>
        <w:rPr>
          <w:noProof/>
        </w:rPr>
        <w:t>We preferred</w:t>
      </w:r>
      <w:r w:rsidR="00490DF6" w:rsidRPr="00490DF6">
        <w:rPr>
          <w:noProof/>
        </w:rPr>
        <w:t xml:space="preserve"> a pricing strategy that is above the market</w:t>
      </w:r>
      <w:r w:rsidR="00490DF6">
        <w:rPr>
          <w:noProof/>
        </w:rPr>
        <w:t>.</w:t>
      </w:r>
      <w:r>
        <w:t xml:space="preserve"> </w:t>
      </w:r>
      <w:r w:rsidRPr="00626F2B">
        <w:t>Pricing above prevailing market price for similar product to take advantages of common assumption that higher price means higher quality we choosed this strategy.</w:t>
      </w:r>
    </w:p>
    <w:p w:rsidR="00626F2B" w:rsidRDefault="00626F2B" w:rsidP="00490DF6">
      <w:pPr>
        <w:ind w:firstLine="0"/>
        <w:jc w:val="both"/>
        <w:rPr>
          <w:b/>
        </w:rPr>
      </w:pPr>
      <w:r w:rsidRPr="00626F2B">
        <w:rPr>
          <w:b/>
        </w:rPr>
        <w:t>27) Place</w:t>
      </w:r>
    </w:p>
    <w:p w:rsidR="00626F2B" w:rsidRDefault="00626F2B" w:rsidP="00E32EC1">
      <w:pPr>
        <w:jc w:val="both"/>
      </w:pPr>
      <w:r w:rsidRPr="00626F2B">
        <w:t>We preferred to establish our company in Istanbul. Because it is easier to distribute in terms of location.</w:t>
      </w:r>
      <w:r w:rsidR="00E32EC1" w:rsidRPr="00E32EC1">
        <w:t xml:space="preserve"> It is a city with the most developed transportation network  in Turkey such as plane , ship etc.</w:t>
      </w:r>
      <w:r w:rsidR="00E32EC1">
        <w:t xml:space="preserve"> Also, t</w:t>
      </w:r>
      <w:r w:rsidR="00E32EC1" w:rsidRPr="00E32EC1">
        <w:t>here are many nanotechnology and 3d printing companies in Istanbul. This reduces our storage and transportation costs.</w:t>
      </w:r>
      <w:r w:rsidR="00E32EC1">
        <w:t xml:space="preserve"> </w:t>
      </w:r>
      <w:r w:rsidR="00E32EC1" w:rsidRPr="00E32EC1">
        <w:t>Another advantag</w:t>
      </w:r>
      <w:r w:rsidR="00E32EC1">
        <w:t>e is the proximity to the</w:t>
      </w:r>
      <w:r w:rsidR="00E32EC1" w:rsidRPr="00E32EC1">
        <w:t xml:space="preserve"> market</w:t>
      </w:r>
      <w:r w:rsidR="00E32EC1">
        <w:t xml:space="preserve"> place</w:t>
      </w:r>
      <w:r w:rsidR="00E32EC1" w:rsidRPr="00E32EC1">
        <w:t xml:space="preserve"> and our customers.</w:t>
      </w:r>
    </w:p>
    <w:p w:rsidR="0033067C" w:rsidRDefault="00E32EC1" w:rsidP="00E32EC1">
      <w:pPr>
        <w:ind w:firstLine="0"/>
        <w:jc w:val="both"/>
        <w:rPr>
          <w:b/>
        </w:rPr>
      </w:pPr>
      <w:r w:rsidRPr="00E32EC1">
        <w:rPr>
          <w:b/>
        </w:rPr>
        <w:t>28) Advertising and promotions</w:t>
      </w:r>
    </w:p>
    <w:p w:rsidR="0033067C" w:rsidRPr="0033067C" w:rsidRDefault="0033067C" w:rsidP="0033067C">
      <w:pPr>
        <w:jc w:val="both"/>
      </w:pPr>
      <w:r w:rsidRPr="0033067C">
        <w:t>Our first advertising tool is</w:t>
      </w:r>
      <w:r w:rsidR="0087580B" w:rsidRPr="0033067C">
        <w:t xml:space="preserve"> Internet for global </w:t>
      </w:r>
      <w:r w:rsidRPr="0033067C">
        <w:t>market. Because, we can easily reach our target audience through the Internet.</w:t>
      </w:r>
      <w:r>
        <w:t xml:space="preserve"> The second advertising tool is TV because of program demographics allow fo customized ads and large audience. The another one is direct mail. Because, we can easily reach target audince and we can send personal messages. The other advertising tool is magazines. </w:t>
      </w:r>
      <w:r w:rsidRPr="0033067C">
        <w:t>We want to introduce our company to people who often reader and shared</w:t>
      </w:r>
      <w:r>
        <w:t>. The last advertising tool is outdoor because of it’s ine</w:t>
      </w:r>
      <w:r w:rsidR="0050234E">
        <w:t>xpensive and effective.</w:t>
      </w:r>
    </w:p>
    <w:p w:rsidR="0033067C" w:rsidRDefault="0033067C" w:rsidP="0033067C">
      <w:pPr>
        <w:ind w:firstLine="0"/>
        <w:jc w:val="both"/>
        <w:rPr>
          <w:b/>
        </w:rPr>
      </w:pPr>
      <w:r w:rsidRPr="00612F08">
        <w:rPr>
          <w:b/>
        </w:rPr>
        <w:t>29)</w:t>
      </w:r>
      <w:r w:rsidR="00612F08" w:rsidRPr="00612F08">
        <w:rPr>
          <w:b/>
        </w:rPr>
        <w:t xml:space="preserve"> IT resources</w:t>
      </w:r>
    </w:p>
    <w:p w:rsidR="005A4DD0" w:rsidRDefault="00612F08" w:rsidP="0033067C">
      <w:pPr>
        <w:ind w:firstLine="0"/>
        <w:jc w:val="both"/>
      </w:pPr>
      <w:r>
        <w:t>We will use intranet</w:t>
      </w:r>
      <w:r w:rsidR="0013507D">
        <w:t xml:space="preserve"> for just our employees and staff. Intranet includes confidential information on benefits programs a learning library, production management tools, product design </w:t>
      </w:r>
      <w:r w:rsidR="0013507D">
        <w:lastRenderedPageBreak/>
        <w:t xml:space="preserve">resources. </w:t>
      </w:r>
      <w:r w:rsidR="0013507D" w:rsidRPr="0013507D">
        <w:t>We will use extranet for our partners</w:t>
      </w:r>
      <w:r w:rsidR="0013507D">
        <w:t>hips, suppliers and</w:t>
      </w:r>
      <w:r w:rsidR="0013507D" w:rsidRPr="0013507D">
        <w:t xml:space="preserve"> customers.</w:t>
      </w:r>
      <w:r w:rsidR="0013507D">
        <w:t xml:space="preserve"> They can reach </w:t>
      </w:r>
      <w:r w:rsidR="005A4DD0">
        <w:t xml:space="preserve"> </w:t>
      </w:r>
      <w:r w:rsidR="005A4DD0" w:rsidRPr="005A4DD0">
        <w:t>to order information and stock status</w:t>
      </w:r>
      <w:r w:rsidR="005A4DD0">
        <w:t xml:space="preserve">. </w:t>
      </w:r>
      <w:r w:rsidR="006A049D">
        <w:t xml:space="preserve">In addition we use electronic conferance for </w:t>
      </w:r>
      <w:r w:rsidR="006A049D" w:rsidRPr="006A049D">
        <w:t>from various location customers, suppliers and business partners</w:t>
      </w:r>
      <w:r w:rsidR="006A049D">
        <w:t>.</w:t>
      </w:r>
    </w:p>
    <w:p w:rsidR="006A049D" w:rsidRDefault="006A049D" w:rsidP="0033067C">
      <w:pPr>
        <w:ind w:firstLine="0"/>
        <w:jc w:val="both"/>
        <w:rPr>
          <w:b/>
        </w:rPr>
      </w:pPr>
      <w:r w:rsidRPr="000B48AE">
        <w:rPr>
          <w:b/>
        </w:rPr>
        <w:t>30)</w:t>
      </w:r>
      <w:r w:rsidR="000B48AE" w:rsidRPr="000B48AE">
        <w:rPr>
          <w:b/>
        </w:rPr>
        <w:t xml:space="preserve"> Customer service</w:t>
      </w:r>
    </w:p>
    <w:p w:rsidR="000B48AE" w:rsidRDefault="00496550" w:rsidP="004B7674">
      <w:pPr>
        <w:jc w:val="both"/>
      </w:pPr>
      <w:r w:rsidRPr="00496550">
        <w:t>With data mining and data warehousing, we are able to analyze and get to know our customers better.</w:t>
      </w:r>
      <w:r>
        <w:t xml:space="preserve"> For example, when the customer buying our product, we can collect customer’s information and analyze customer’s behaviors. Moreover, our company has </w:t>
      </w:r>
      <w:r w:rsidRPr="00496550">
        <w:t>customer service available 24/7</w:t>
      </w:r>
      <w:r>
        <w:t xml:space="preserve"> and </w:t>
      </w:r>
      <w:r w:rsidRPr="00496550">
        <w:t>a smart assistant in our mobile application</w:t>
      </w:r>
      <w:r>
        <w:t xml:space="preserve"> like trendyol assistant. Summarize, this situation increasing customers’ satistification and </w:t>
      </w:r>
      <w:r w:rsidRPr="00496550">
        <w:t>it strengthens our customer relations</w:t>
      </w:r>
      <w:r>
        <w:t>hips.</w:t>
      </w:r>
    </w:p>
    <w:p w:rsidR="00496550" w:rsidRDefault="00496550" w:rsidP="0033067C">
      <w:pPr>
        <w:ind w:firstLine="0"/>
        <w:jc w:val="both"/>
        <w:rPr>
          <w:b/>
        </w:rPr>
      </w:pPr>
      <w:r w:rsidRPr="00496550">
        <w:rPr>
          <w:b/>
        </w:rPr>
        <w:t>31) Expected revenue</w:t>
      </w:r>
    </w:p>
    <w:p w:rsidR="004B7674" w:rsidRDefault="004B7674" w:rsidP="004B7674">
      <w:pPr>
        <w:jc w:val="both"/>
      </w:pPr>
      <w:r w:rsidRPr="004B7674">
        <w:t>We are aiming at 15 million customers from Turkey and 20 million c</w:t>
      </w:r>
      <w:r>
        <w:t xml:space="preserve">ustomers from </w:t>
      </w:r>
      <w:r w:rsidRPr="004B7674">
        <w:t xml:space="preserve"> global market.</w:t>
      </w:r>
      <w:r w:rsidR="001D5DFB">
        <w:t xml:space="preserve"> We will sell 16.000.000 children’s clothes at TL 600 per unit. We will sell 19.000.000 women’s clothes at TL 500 per unit. </w:t>
      </w:r>
    </w:p>
    <w:p w:rsidR="004B7674" w:rsidRDefault="004B7674" w:rsidP="0033067C">
      <w:pPr>
        <w:ind w:firstLine="0"/>
        <w:jc w:val="both"/>
      </w:pPr>
      <w:r>
        <w:t>16.000.000</w:t>
      </w:r>
      <w:r w:rsidR="001D5DFB">
        <w:t xml:space="preserve"> </w:t>
      </w:r>
      <w:r>
        <w:t>*600</w:t>
      </w:r>
      <w:r w:rsidR="001D5DFB">
        <w:t xml:space="preserve"> </w:t>
      </w:r>
      <w:r>
        <w:t xml:space="preserve">= 9600000000 </w:t>
      </w:r>
    </w:p>
    <w:p w:rsidR="004B7674" w:rsidRDefault="004B7674" w:rsidP="0033067C">
      <w:pPr>
        <w:ind w:firstLine="0"/>
        <w:jc w:val="both"/>
      </w:pPr>
      <w:r>
        <w:t>19.000.000</w:t>
      </w:r>
      <w:r w:rsidR="001D5DFB">
        <w:t xml:space="preserve"> </w:t>
      </w:r>
      <w:r>
        <w:t>*500=9500000000</w:t>
      </w:r>
    </w:p>
    <w:p w:rsidR="004B7674" w:rsidRDefault="004B7674" w:rsidP="0033067C">
      <w:pPr>
        <w:ind w:firstLine="0"/>
        <w:jc w:val="both"/>
      </w:pPr>
      <w:r>
        <w:t>Total revenue</w:t>
      </w:r>
      <w:r w:rsidR="001D5DFB">
        <w:t xml:space="preserve"> of 1 year </w:t>
      </w:r>
      <w:r>
        <w:t xml:space="preserve"> = 19 100 000 000 Turkish Liras</w:t>
      </w:r>
    </w:p>
    <w:p w:rsidR="004B7674" w:rsidRDefault="004B7674" w:rsidP="0033067C">
      <w:pPr>
        <w:ind w:firstLine="0"/>
        <w:jc w:val="both"/>
        <w:rPr>
          <w:b/>
        </w:rPr>
      </w:pPr>
      <w:r w:rsidRPr="001D5DFB">
        <w:rPr>
          <w:b/>
        </w:rPr>
        <w:t>32)</w:t>
      </w:r>
      <w:r w:rsidR="001D5DFB" w:rsidRPr="001D5DFB">
        <w:rPr>
          <w:b/>
        </w:rPr>
        <w:t xml:space="preserve"> Cost of doing business</w:t>
      </w:r>
    </w:p>
    <w:tbl>
      <w:tblPr>
        <w:tblStyle w:val="TabloKlavuzu"/>
        <w:tblW w:w="0" w:type="auto"/>
        <w:tblLook w:val="04A0" w:firstRow="1" w:lastRow="0" w:firstColumn="1" w:lastColumn="0" w:noHBand="0" w:noVBand="1"/>
      </w:tblPr>
      <w:tblGrid>
        <w:gridCol w:w="3681"/>
        <w:gridCol w:w="2330"/>
      </w:tblGrid>
      <w:tr w:rsidR="00AB3C13" w:rsidTr="00E86E7A">
        <w:tc>
          <w:tcPr>
            <w:tcW w:w="6011" w:type="dxa"/>
            <w:gridSpan w:val="2"/>
          </w:tcPr>
          <w:p w:rsidR="00AB3C13" w:rsidRDefault="00AB3C13" w:rsidP="00A77999">
            <w:pPr>
              <w:ind w:firstLine="0"/>
              <w:jc w:val="center"/>
            </w:pPr>
            <w:r>
              <w:t>Hedjhotep Company</w:t>
            </w:r>
          </w:p>
          <w:p w:rsidR="00AB3C13" w:rsidRDefault="00AB3C13" w:rsidP="00A77999">
            <w:pPr>
              <w:ind w:firstLine="0"/>
              <w:jc w:val="center"/>
            </w:pPr>
            <w:r>
              <w:t>Income Statement</w:t>
            </w:r>
          </w:p>
          <w:p w:rsidR="00AB3C13" w:rsidRDefault="00AB3C13" w:rsidP="00A77999">
            <w:pPr>
              <w:ind w:firstLine="0"/>
              <w:jc w:val="center"/>
            </w:pPr>
            <w:r>
              <w:t>2023</w:t>
            </w:r>
          </w:p>
        </w:tc>
      </w:tr>
      <w:tr w:rsidR="001A217C" w:rsidTr="00135D6B">
        <w:tc>
          <w:tcPr>
            <w:tcW w:w="3681" w:type="dxa"/>
          </w:tcPr>
          <w:p w:rsidR="001A217C" w:rsidRDefault="001A217C" w:rsidP="0033067C">
            <w:pPr>
              <w:ind w:firstLine="0"/>
              <w:jc w:val="both"/>
            </w:pPr>
            <w:r>
              <w:t xml:space="preserve">Sales Revenue </w:t>
            </w:r>
          </w:p>
        </w:tc>
        <w:tc>
          <w:tcPr>
            <w:tcW w:w="2330" w:type="dxa"/>
          </w:tcPr>
          <w:p w:rsidR="001A217C" w:rsidRDefault="001A217C" w:rsidP="0033067C">
            <w:pPr>
              <w:ind w:firstLine="0"/>
              <w:jc w:val="both"/>
            </w:pPr>
            <w:r>
              <w:t>19.100.000.000</w:t>
            </w:r>
          </w:p>
        </w:tc>
      </w:tr>
      <w:tr w:rsidR="001A217C" w:rsidTr="00135D6B">
        <w:tc>
          <w:tcPr>
            <w:tcW w:w="3681" w:type="dxa"/>
          </w:tcPr>
          <w:p w:rsidR="001A217C" w:rsidRDefault="001A217C" w:rsidP="001A217C">
            <w:pPr>
              <w:ind w:left="720" w:firstLine="0"/>
              <w:jc w:val="both"/>
            </w:pPr>
            <w:r>
              <w:t>-Sales Return</w:t>
            </w:r>
          </w:p>
        </w:tc>
        <w:tc>
          <w:tcPr>
            <w:tcW w:w="2330" w:type="dxa"/>
          </w:tcPr>
          <w:p w:rsidR="001A217C" w:rsidRDefault="001A217C" w:rsidP="0033067C">
            <w:pPr>
              <w:ind w:firstLine="0"/>
              <w:jc w:val="both"/>
            </w:pPr>
            <w:r w:rsidRPr="001A217C">
              <w:t>(100.000</w:t>
            </w:r>
            <w:r>
              <w:t>.000</w:t>
            </w:r>
            <w:r w:rsidRPr="001A217C">
              <w:t>)</w:t>
            </w:r>
          </w:p>
        </w:tc>
      </w:tr>
      <w:tr w:rsidR="001A217C" w:rsidTr="00135D6B">
        <w:tc>
          <w:tcPr>
            <w:tcW w:w="3681" w:type="dxa"/>
          </w:tcPr>
          <w:p w:rsidR="001A217C" w:rsidRDefault="001A217C" w:rsidP="001A217C">
            <w:pPr>
              <w:ind w:firstLine="0"/>
              <w:jc w:val="both"/>
            </w:pPr>
            <w:r>
              <w:t>Net Sales</w:t>
            </w:r>
          </w:p>
        </w:tc>
        <w:tc>
          <w:tcPr>
            <w:tcW w:w="2330" w:type="dxa"/>
          </w:tcPr>
          <w:p w:rsidR="001A217C" w:rsidRDefault="001A217C" w:rsidP="0033067C">
            <w:pPr>
              <w:ind w:firstLine="0"/>
              <w:jc w:val="both"/>
            </w:pPr>
            <w:r>
              <w:t>19.000.000.000</w:t>
            </w:r>
          </w:p>
        </w:tc>
      </w:tr>
      <w:tr w:rsidR="001A217C" w:rsidTr="00135D6B">
        <w:tc>
          <w:tcPr>
            <w:tcW w:w="3681" w:type="dxa"/>
          </w:tcPr>
          <w:p w:rsidR="001A217C" w:rsidRDefault="001A217C" w:rsidP="001A217C">
            <w:pPr>
              <w:ind w:left="720" w:firstLine="0"/>
              <w:jc w:val="both"/>
            </w:pPr>
            <w:r>
              <w:t>-COGS</w:t>
            </w:r>
          </w:p>
        </w:tc>
        <w:tc>
          <w:tcPr>
            <w:tcW w:w="2330" w:type="dxa"/>
          </w:tcPr>
          <w:p w:rsidR="001A217C" w:rsidRDefault="001A217C" w:rsidP="0033067C">
            <w:pPr>
              <w:ind w:firstLine="0"/>
              <w:jc w:val="both"/>
            </w:pPr>
            <w:r>
              <w:t>(13.200.000.000)</w:t>
            </w:r>
          </w:p>
        </w:tc>
      </w:tr>
      <w:tr w:rsidR="001A217C" w:rsidTr="00135D6B">
        <w:tc>
          <w:tcPr>
            <w:tcW w:w="3681" w:type="dxa"/>
          </w:tcPr>
          <w:p w:rsidR="001A217C" w:rsidRDefault="00135D6B" w:rsidP="0033067C">
            <w:pPr>
              <w:ind w:firstLine="0"/>
              <w:jc w:val="both"/>
            </w:pPr>
            <w:r>
              <w:t>Gross P/L</w:t>
            </w:r>
          </w:p>
        </w:tc>
        <w:tc>
          <w:tcPr>
            <w:tcW w:w="2330" w:type="dxa"/>
          </w:tcPr>
          <w:p w:rsidR="001A217C" w:rsidRDefault="00135D6B" w:rsidP="0033067C">
            <w:pPr>
              <w:ind w:firstLine="0"/>
              <w:jc w:val="both"/>
            </w:pPr>
            <w:r>
              <w:t>5.800.000.000</w:t>
            </w:r>
          </w:p>
        </w:tc>
      </w:tr>
      <w:tr w:rsidR="001A217C" w:rsidTr="00135D6B">
        <w:tc>
          <w:tcPr>
            <w:tcW w:w="3681" w:type="dxa"/>
          </w:tcPr>
          <w:p w:rsidR="001A217C" w:rsidRDefault="00135D6B" w:rsidP="0033067C">
            <w:pPr>
              <w:ind w:firstLine="0"/>
              <w:jc w:val="both"/>
            </w:pPr>
            <w:r>
              <w:t>Other Revenues</w:t>
            </w:r>
          </w:p>
        </w:tc>
        <w:tc>
          <w:tcPr>
            <w:tcW w:w="2330" w:type="dxa"/>
          </w:tcPr>
          <w:p w:rsidR="001A217C" w:rsidRDefault="00135D6B" w:rsidP="0033067C">
            <w:pPr>
              <w:ind w:firstLine="0"/>
              <w:jc w:val="both"/>
            </w:pPr>
            <w:r>
              <w:t>1.200.000.000</w:t>
            </w:r>
          </w:p>
        </w:tc>
      </w:tr>
      <w:tr w:rsidR="001A217C" w:rsidTr="00135D6B">
        <w:tc>
          <w:tcPr>
            <w:tcW w:w="3681" w:type="dxa"/>
          </w:tcPr>
          <w:p w:rsidR="001A217C" w:rsidRDefault="00135D6B" w:rsidP="0033067C">
            <w:pPr>
              <w:ind w:firstLine="0"/>
              <w:jc w:val="both"/>
            </w:pPr>
            <w:r>
              <w:t>Insurance Revenue</w:t>
            </w:r>
          </w:p>
        </w:tc>
        <w:tc>
          <w:tcPr>
            <w:tcW w:w="2330" w:type="dxa"/>
          </w:tcPr>
          <w:p w:rsidR="001A217C" w:rsidRDefault="00135D6B" w:rsidP="0033067C">
            <w:pPr>
              <w:ind w:firstLine="0"/>
              <w:jc w:val="both"/>
            </w:pPr>
            <w:r>
              <w:t>1.200.000.000</w:t>
            </w:r>
          </w:p>
        </w:tc>
      </w:tr>
      <w:tr w:rsidR="00AB3C13" w:rsidTr="00135D6B">
        <w:tc>
          <w:tcPr>
            <w:tcW w:w="3681" w:type="dxa"/>
          </w:tcPr>
          <w:p w:rsidR="00AB3C13" w:rsidRDefault="00AB3C13" w:rsidP="0033067C">
            <w:pPr>
              <w:ind w:firstLine="0"/>
              <w:jc w:val="both"/>
            </w:pPr>
            <w:r>
              <w:t>-Operating Expenses</w:t>
            </w:r>
          </w:p>
        </w:tc>
        <w:tc>
          <w:tcPr>
            <w:tcW w:w="2330" w:type="dxa"/>
            <w:vMerge w:val="restart"/>
          </w:tcPr>
          <w:p w:rsidR="00AB3C13" w:rsidRDefault="00AB3C13" w:rsidP="00135D6B">
            <w:pPr>
              <w:ind w:firstLine="0"/>
              <w:jc w:val="center"/>
            </w:pPr>
          </w:p>
          <w:p w:rsidR="00AB3C13" w:rsidRDefault="00AB3C13" w:rsidP="00135D6B">
            <w:pPr>
              <w:ind w:firstLine="0"/>
            </w:pPr>
            <w:r>
              <w:t xml:space="preserve">     (251.200.000)</w:t>
            </w:r>
          </w:p>
        </w:tc>
      </w:tr>
      <w:tr w:rsidR="00AB3C13" w:rsidTr="00135D6B">
        <w:tc>
          <w:tcPr>
            <w:tcW w:w="3681" w:type="dxa"/>
          </w:tcPr>
          <w:p w:rsidR="00AB3C13" w:rsidRDefault="00AB3C13" w:rsidP="00135D6B">
            <w:pPr>
              <w:pStyle w:val="ListeParagraf"/>
              <w:numPr>
                <w:ilvl w:val="0"/>
                <w:numId w:val="21"/>
              </w:numPr>
              <w:jc w:val="both"/>
            </w:pPr>
            <w:r>
              <w:t>Rent Expense 150.000.000</w:t>
            </w:r>
          </w:p>
          <w:p w:rsidR="00AB3C13" w:rsidRDefault="00AB3C13" w:rsidP="00135D6B">
            <w:pPr>
              <w:pStyle w:val="ListeParagraf"/>
              <w:numPr>
                <w:ilvl w:val="0"/>
                <w:numId w:val="21"/>
              </w:numPr>
              <w:jc w:val="both"/>
            </w:pPr>
            <w:r>
              <w:t>Salary Expense 100.000.000</w:t>
            </w:r>
          </w:p>
          <w:p w:rsidR="00AB3C13" w:rsidRDefault="00AB3C13" w:rsidP="00135D6B">
            <w:pPr>
              <w:pStyle w:val="ListeParagraf"/>
              <w:numPr>
                <w:ilvl w:val="0"/>
                <w:numId w:val="21"/>
              </w:numPr>
              <w:jc w:val="both"/>
            </w:pPr>
            <w:r>
              <w:lastRenderedPageBreak/>
              <w:t>Insurance Expense 200.000</w:t>
            </w:r>
          </w:p>
          <w:p w:rsidR="00AB3C13" w:rsidRDefault="00AB3C13" w:rsidP="00135D6B">
            <w:pPr>
              <w:pStyle w:val="ListeParagraf"/>
              <w:numPr>
                <w:ilvl w:val="0"/>
                <w:numId w:val="21"/>
              </w:numPr>
              <w:jc w:val="both"/>
            </w:pPr>
            <w:r>
              <w:t>Utilities Expense 1.000.000</w:t>
            </w:r>
          </w:p>
        </w:tc>
        <w:tc>
          <w:tcPr>
            <w:tcW w:w="2330" w:type="dxa"/>
            <w:vMerge/>
          </w:tcPr>
          <w:p w:rsidR="00AB3C13" w:rsidRDefault="00AB3C13" w:rsidP="00135D6B">
            <w:pPr>
              <w:ind w:firstLine="0"/>
            </w:pPr>
          </w:p>
        </w:tc>
      </w:tr>
      <w:tr w:rsidR="00135D6B" w:rsidTr="00135D6B">
        <w:tc>
          <w:tcPr>
            <w:tcW w:w="3681" w:type="dxa"/>
          </w:tcPr>
          <w:p w:rsidR="00135D6B" w:rsidRDefault="00135D6B" w:rsidP="0033067C">
            <w:pPr>
              <w:ind w:firstLine="0"/>
              <w:jc w:val="both"/>
            </w:pPr>
            <w:r>
              <w:lastRenderedPageBreak/>
              <w:t>Net P/L</w:t>
            </w:r>
          </w:p>
        </w:tc>
        <w:tc>
          <w:tcPr>
            <w:tcW w:w="2330" w:type="dxa"/>
          </w:tcPr>
          <w:p w:rsidR="00135D6B" w:rsidRDefault="00AB3C13" w:rsidP="0033067C">
            <w:pPr>
              <w:ind w:firstLine="0"/>
              <w:jc w:val="both"/>
            </w:pPr>
            <w:r>
              <w:t>6.748.800.000</w:t>
            </w:r>
          </w:p>
        </w:tc>
      </w:tr>
    </w:tbl>
    <w:p w:rsidR="001D5DFB" w:rsidRPr="00A77999" w:rsidRDefault="00A77999" w:rsidP="0033067C">
      <w:pPr>
        <w:ind w:firstLine="0"/>
        <w:jc w:val="both"/>
        <w:rPr>
          <w:i/>
        </w:rPr>
      </w:pPr>
      <w:r w:rsidRPr="00A77999">
        <w:rPr>
          <w:i/>
        </w:rPr>
        <w:t>(Table 5: Table 5 shows Hedjhotep’s estimation of income statement for 1 year)</w:t>
      </w:r>
    </w:p>
    <w:p w:rsidR="00A77999" w:rsidRPr="001228BC" w:rsidRDefault="00A77999" w:rsidP="0033067C">
      <w:pPr>
        <w:ind w:firstLine="0"/>
        <w:jc w:val="both"/>
        <w:rPr>
          <w:b/>
        </w:rPr>
      </w:pPr>
      <w:r w:rsidRPr="001228BC">
        <w:rPr>
          <w:b/>
        </w:rPr>
        <w:t>33) Start-up costs</w:t>
      </w:r>
    </w:p>
    <w:p w:rsidR="00A77999" w:rsidRPr="00A77999" w:rsidRDefault="00A47109" w:rsidP="001228BC">
      <w:pPr>
        <w:jc w:val="both"/>
      </w:pPr>
      <w:r>
        <w:t>W</w:t>
      </w:r>
      <w:r w:rsidR="00A77999" w:rsidRPr="00A77999">
        <w:t>e presented our product idea to our par</w:t>
      </w:r>
      <w:r>
        <w:t>tners and they invested in us. I</w:t>
      </w:r>
      <w:r w:rsidR="00A77999" w:rsidRPr="00A77999">
        <w:t>n addition, it has become easier for us to get loans from banks.</w:t>
      </w:r>
      <w:r>
        <w:t xml:space="preserve"> Our start-up cost is 7.000.000.000 Turkish Liras.</w:t>
      </w:r>
    </w:p>
    <w:p w:rsidR="00A77999" w:rsidRPr="001D5DFB" w:rsidRDefault="00A77999" w:rsidP="0033067C">
      <w:pPr>
        <w:ind w:firstLine="0"/>
        <w:jc w:val="both"/>
      </w:pPr>
    </w:p>
    <w:p w:rsidR="00496550" w:rsidRPr="00496550" w:rsidRDefault="00496550" w:rsidP="0033067C">
      <w:pPr>
        <w:ind w:firstLine="0"/>
        <w:jc w:val="both"/>
        <w:rPr>
          <w:b/>
        </w:rPr>
      </w:pPr>
    </w:p>
    <w:p w:rsidR="00E32EC1" w:rsidRPr="0033067C" w:rsidRDefault="0033067C" w:rsidP="00E32EC1">
      <w:pPr>
        <w:ind w:firstLine="0"/>
        <w:jc w:val="both"/>
      </w:pPr>
      <w:r w:rsidRPr="0033067C">
        <w:t xml:space="preserve"> </w:t>
      </w:r>
    </w:p>
    <w:p w:rsidR="00626F2B" w:rsidRPr="00626F2B" w:rsidRDefault="00626F2B" w:rsidP="00490DF6">
      <w:pPr>
        <w:ind w:firstLine="0"/>
        <w:jc w:val="both"/>
        <w:rPr>
          <w:noProof/>
        </w:rPr>
      </w:pPr>
    </w:p>
    <w:p w:rsidR="00490DF6" w:rsidRPr="00490DF6" w:rsidRDefault="00490DF6" w:rsidP="00490DF6">
      <w:pPr>
        <w:ind w:firstLine="0"/>
        <w:jc w:val="both"/>
        <w:rPr>
          <w:noProof/>
        </w:rPr>
      </w:pPr>
    </w:p>
    <w:p w:rsidR="00490DF6" w:rsidRPr="00490DF6" w:rsidRDefault="00490DF6" w:rsidP="00EA0C65">
      <w:pPr>
        <w:ind w:firstLine="0"/>
        <w:jc w:val="both"/>
        <w:rPr>
          <w:noProof/>
        </w:rPr>
      </w:pPr>
    </w:p>
    <w:p w:rsidR="00E81978" w:rsidRPr="00B83765" w:rsidRDefault="00E81978" w:rsidP="00B83765">
      <w:pPr>
        <w:ind w:firstLine="0"/>
        <w:jc w:val="both"/>
        <w:rPr>
          <w:b/>
          <w:i/>
          <w:noProof/>
        </w:rPr>
      </w:pPr>
    </w:p>
    <w:sdt>
      <w:sdtPr>
        <w:rPr>
          <w:rFonts w:asciiTheme="minorHAnsi" w:eastAsiaTheme="minorEastAsia" w:hAnsiTheme="minorHAnsi" w:cstheme="minorBidi"/>
          <w:noProof/>
        </w:rPr>
        <w:id w:val="62297111"/>
        <w:docPartObj>
          <w:docPartGallery w:val="Bibliographies"/>
          <w:docPartUnique/>
        </w:docPartObj>
      </w:sdtPr>
      <w:sdtEndPr/>
      <w:sdtContent>
        <w:p w:rsidR="00E81978" w:rsidRPr="0056082A" w:rsidRDefault="001228BC">
          <w:pPr>
            <w:pStyle w:val="BlmBal"/>
            <w:rPr>
              <w:noProof/>
            </w:rPr>
          </w:pPr>
          <w:r>
            <w:rPr>
              <w:noProof/>
              <w:lang w:bidi="tr-TR"/>
            </w:rPr>
            <w:t>References</w:t>
          </w:r>
        </w:p>
        <w:p w:rsidR="0056082A" w:rsidRPr="0056082A" w:rsidRDefault="00C31D30" w:rsidP="0056082A">
          <w:pPr>
            <w:pStyle w:val="Kaynaka"/>
            <w:rPr>
              <w:noProof/>
            </w:rPr>
          </w:pPr>
          <w:r w:rsidRPr="0056082A">
            <w:rPr>
              <w:noProof/>
              <w:lang w:bidi="tr-TR"/>
            </w:rPr>
            <w:fldChar w:fldCharType="begin"/>
          </w:r>
          <w:r w:rsidRPr="0056082A">
            <w:rPr>
              <w:noProof/>
              <w:lang w:bidi="tr-TR"/>
            </w:rPr>
            <w:instrText xml:space="preserve"> BIBLIOGRAPHY </w:instrText>
          </w:r>
          <w:r w:rsidRPr="0056082A">
            <w:rPr>
              <w:noProof/>
              <w:lang w:bidi="tr-TR"/>
            </w:rPr>
            <w:fldChar w:fldCharType="separate"/>
          </w:r>
          <w:r w:rsidR="001228BC">
            <w:rPr>
              <w:noProof/>
            </w:rPr>
            <w:t>Ebert, Ronald J. (2018</w:t>
          </w:r>
          <w:r w:rsidR="0056082A" w:rsidRPr="0056082A">
            <w:rPr>
              <w:noProof/>
            </w:rPr>
            <w:t xml:space="preserve">). </w:t>
          </w:r>
          <w:r w:rsidR="001228BC">
            <w:rPr>
              <w:i/>
              <w:iCs/>
              <w:noProof/>
            </w:rPr>
            <w:t>Business Essentials</w:t>
          </w:r>
          <w:r w:rsidR="0056082A" w:rsidRPr="0056082A">
            <w:rPr>
              <w:i/>
              <w:iCs/>
              <w:noProof/>
            </w:rPr>
            <w:t>ı.</w:t>
          </w:r>
          <w:r w:rsidR="001228BC">
            <w:rPr>
              <w:noProof/>
            </w:rPr>
            <w:t xml:space="preserve"> Şehir Adı: Pearson</w:t>
          </w:r>
          <w:r w:rsidR="0056082A" w:rsidRPr="0056082A">
            <w:rPr>
              <w:noProof/>
            </w:rPr>
            <w:t>.</w:t>
          </w:r>
        </w:p>
        <w:p w:rsidR="00E81978" w:rsidRPr="0056082A" w:rsidRDefault="0056082A" w:rsidP="001228BC">
          <w:pPr>
            <w:pStyle w:val="Kaynaka"/>
            <w:ind w:left="0" w:firstLine="0"/>
            <w:rPr>
              <w:noProof/>
            </w:rPr>
          </w:pPr>
          <w:r w:rsidRPr="0056082A">
            <w:rPr>
              <w:noProof/>
            </w:rPr>
            <w:t>.</w:t>
          </w:r>
          <w:r w:rsidR="00C31D30" w:rsidRPr="0056082A">
            <w:rPr>
              <w:b/>
              <w:noProof/>
              <w:lang w:bidi="tr-TR"/>
            </w:rPr>
            <w:fldChar w:fldCharType="end"/>
          </w:r>
        </w:p>
      </w:sdtContent>
    </w:sdt>
    <w:p w:rsidR="00E81978" w:rsidRPr="0056082A" w:rsidRDefault="005D3A03">
      <w:pPr>
        <w:pStyle w:val="BlmBal"/>
        <w:rPr>
          <w:noProof/>
        </w:rPr>
      </w:pPr>
      <w:r w:rsidRPr="0056082A">
        <w:rPr>
          <w:noProof/>
          <w:lang w:bidi="tr-TR"/>
        </w:rPr>
        <w:lastRenderedPageBreak/>
        <w:t>T</w:t>
      </w:r>
      <w:r w:rsidR="001228BC">
        <w:rPr>
          <w:noProof/>
          <w:lang w:bidi="tr-TR"/>
        </w:rPr>
        <w:t>ables</w:t>
      </w:r>
    </w:p>
    <w:p w:rsidR="00E81978" w:rsidRDefault="001228BC" w:rsidP="001228BC">
      <w:pPr>
        <w:pStyle w:val="AralkYok"/>
        <w:rPr>
          <w:noProof/>
          <w:lang w:bidi="tr-TR"/>
        </w:rPr>
      </w:pPr>
      <w:r>
        <w:rPr>
          <w:noProof/>
          <w:lang w:bidi="tr-TR"/>
        </w:rPr>
        <w:t>Table 1:</w:t>
      </w:r>
    </w:p>
    <w:tbl>
      <w:tblPr>
        <w:tblStyle w:val="TabloKlavuzu"/>
        <w:tblW w:w="10207" w:type="dxa"/>
        <w:tblInd w:w="-431" w:type="dxa"/>
        <w:tblLook w:val="04A0" w:firstRow="1" w:lastRow="0" w:firstColumn="1" w:lastColumn="0" w:noHBand="0" w:noVBand="1"/>
      </w:tblPr>
      <w:tblGrid>
        <w:gridCol w:w="2798"/>
        <w:gridCol w:w="2365"/>
        <w:gridCol w:w="2369"/>
        <w:gridCol w:w="2675"/>
      </w:tblGrid>
      <w:tr w:rsidR="001F2EB8" w:rsidTr="001F2EB8">
        <w:trPr>
          <w:trHeight w:val="226"/>
        </w:trPr>
        <w:tc>
          <w:tcPr>
            <w:tcW w:w="2798" w:type="dxa"/>
          </w:tcPr>
          <w:p w:rsidR="001F2EB8" w:rsidRPr="003E302B" w:rsidRDefault="001F2EB8" w:rsidP="0050095F">
            <w:pPr>
              <w:ind w:firstLine="0"/>
              <w:rPr>
                <w:noProof/>
              </w:rPr>
            </w:pPr>
            <w:r w:rsidRPr="003E302B">
              <w:rPr>
                <w:noProof/>
              </w:rPr>
              <w:t>Strengths</w:t>
            </w:r>
          </w:p>
        </w:tc>
        <w:tc>
          <w:tcPr>
            <w:tcW w:w="2365" w:type="dxa"/>
          </w:tcPr>
          <w:p w:rsidR="001F2EB8" w:rsidRPr="003E302B" w:rsidRDefault="001F2EB8" w:rsidP="0050095F">
            <w:pPr>
              <w:ind w:firstLine="0"/>
              <w:rPr>
                <w:noProof/>
              </w:rPr>
            </w:pPr>
            <w:r w:rsidRPr="003E302B">
              <w:rPr>
                <w:noProof/>
              </w:rPr>
              <w:t>Weaknesses</w:t>
            </w:r>
          </w:p>
        </w:tc>
        <w:tc>
          <w:tcPr>
            <w:tcW w:w="2369" w:type="dxa"/>
          </w:tcPr>
          <w:p w:rsidR="001F2EB8" w:rsidRPr="003E302B" w:rsidRDefault="001F2EB8" w:rsidP="0050095F">
            <w:pPr>
              <w:ind w:firstLine="0"/>
              <w:rPr>
                <w:noProof/>
              </w:rPr>
            </w:pPr>
            <w:r w:rsidRPr="003E302B">
              <w:rPr>
                <w:noProof/>
              </w:rPr>
              <w:t>Opportunities</w:t>
            </w:r>
          </w:p>
        </w:tc>
        <w:tc>
          <w:tcPr>
            <w:tcW w:w="2675" w:type="dxa"/>
          </w:tcPr>
          <w:p w:rsidR="001F2EB8" w:rsidRPr="003E302B" w:rsidRDefault="001F2EB8" w:rsidP="0050095F">
            <w:pPr>
              <w:ind w:firstLine="0"/>
              <w:rPr>
                <w:noProof/>
              </w:rPr>
            </w:pPr>
            <w:r w:rsidRPr="003E302B">
              <w:rPr>
                <w:noProof/>
              </w:rPr>
              <w:t>Threats</w:t>
            </w:r>
          </w:p>
        </w:tc>
      </w:tr>
      <w:tr w:rsidR="001F2EB8" w:rsidTr="001F2EB8">
        <w:trPr>
          <w:trHeight w:val="3554"/>
        </w:trPr>
        <w:tc>
          <w:tcPr>
            <w:tcW w:w="2798" w:type="dxa"/>
          </w:tcPr>
          <w:p w:rsidR="001F2EB8" w:rsidRPr="003E302B" w:rsidRDefault="001F2EB8" w:rsidP="0050095F">
            <w:pPr>
              <w:pStyle w:val="ListeParagraf"/>
              <w:numPr>
                <w:ilvl w:val="0"/>
                <w:numId w:val="17"/>
              </w:numPr>
              <w:rPr>
                <w:noProof/>
              </w:rPr>
            </w:pPr>
            <w:r w:rsidRPr="003E302B">
              <w:rPr>
                <w:noProof/>
              </w:rPr>
              <w:t>Fast and flexible production capability</w:t>
            </w:r>
          </w:p>
          <w:p w:rsidR="001F2EB8" w:rsidRPr="003E302B" w:rsidRDefault="001F2EB8" w:rsidP="0050095F">
            <w:pPr>
              <w:pStyle w:val="ListeParagraf"/>
              <w:numPr>
                <w:ilvl w:val="0"/>
                <w:numId w:val="17"/>
              </w:numPr>
              <w:rPr>
                <w:noProof/>
              </w:rPr>
            </w:pPr>
            <w:r w:rsidRPr="003E302B">
              <w:rPr>
                <w:noProof/>
              </w:rPr>
              <w:t>We use the most advanced technologies in the clothing industry</w:t>
            </w:r>
          </w:p>
          <w:p w:rsidR="001F2EB8" w:rsidRPr="003E302B" w:rsidRDefault="001F2EB8" w:rsidP="0050095F">
            <w:pPr>
              <w:pStyle w:val="ListeParagraf"/>
              <w:numPr>
                <w:ilvl w:val="0"/>
                <w:numId w:val="17"/>
              </w:numPr>
              <w:rPr>
                <w:noProof/>
              </w:rPr>
            </w:pPr>
            <w:r w:rsidRPr="003E302B">
              <w:rPr>
                <w:noProof/>
              </w:rPr>
              <w:t>We have website and mobile app</w:t>
            </w:r>
          </w:p>
          <w:p w:rsidR="001F2EB8" w:rsidRPr="003E302B" w:rsidRDefault="001F2EB8" w:rsidP="0050095F">
            <w:pPr>
              <w:pStyle w:val="ListeParagraf"/>
              <w:numPr>
                <w:ilvl w:val="0"/>
                <w:numId w:val="17"/>
              </w:numPr>
              <w:rPr>
                <w:noProof/>
              </w:rPr>
            </w:pPr>
            <w:r w:rsidRPr="003E302B">
              <w:rPr>
                <w:noProof/>
              </w:rPr>
              <w:t xml:space="preserve">We are working with pre-order </w:t>
            </w:r>
          </w:p>
          <w:p w:rsidR="001F2EB8" w:rsidRPr="003E302B" w:rsidRDefault="001F2EB8" w:rsidP="0050095F">
            <w:pPr>
              <w:pStyle w:val="ListeParagraf"/>
              <w:numPr>
                <w:ilvl w:val="0"/>
                <w:numId w:val="17"/>
              </w:numPr>
              <w:rPr>
                <w:b/>
                <w:noProof/>
              </w:rPr>
            </w:pPr>
            <w:r w:rsidRPr="003E302B">
              <w:rPr>
                <w:noProof/>
              </w:rPr>
              <w:t>Our staff consists of experienced and trained people</w:t>
            </w:r>
          </w:p>
        </w:tc>
        <w:tc>
          <w:tcPr>
            <w:tcW w:w="2365" w:type="dxa"/>
          </w:tcPr>
          <w:p w:rsidR="001F2EB8" w:rsidRPr="003E302B" w:rsidRDefault="001F2EB8" w:rsidP="0050095F">
            <w:pPr>
              <w:pStyle w:val="ListeParagraf"/>
              <w:numPr>
                <w:ilvl w:val="0"/>
                <w:numId w:val="17"/>
              </w:numPr>
              <w:rPr>
                <w:noProof/>
              </w:rPr>
            </w:pPr>
            <w:r w:rsidRPr="003E302B">
              <w:rPr>
                <w:noProof/>
              </w:rPr>
              <w:t>Our costs is high</w:t>
            </w:r>
          </w:p>
          <w:p w:rsidR="001F2EB8" w:rsidRPr="003E302B" w:rsidRDefault="001F2EB8" w:rsidP="0050095F">
            <w:pPr>
              <w:pStyle w:val="ListeParagraf"/>
              <w:numPr>
                <w:ilvl w:val="0"/>
                <w:numId w:val="17"/>
              </w:numPr>
              <w:rPr>
                <w:b/>
                <w:noProof/>
              </w:rPr>
            </w:pPr>
            <w:r w:rsidRPr="003E302B">
              <w:rPr>
                <w:noProof/>
              </w:rPr>
              <w:t>We have few branches</w:t>
            </w:r>
          </w:p>
        </w:tc>
        <w:tc>
          <w:tcPr>
            <w:tcW w:w="2369" w:type="dxa"/>
          </w:tcPr>
          <w:p w:rsidR="001F2EB8" w:rsidRPr="003E302B" w:rsidRDefault="001F2EB8" w:rsidP="0050095F">
            <w:pPr>
              <w:pStyle w:val="ListeParagraf"/>
              <w:numPr>
                <w:ilvl w:val="0"/>
                <w:numId w:val="17"/>
              </w:numPr>
              <w:rPr>
                <w:noProof/>
              </w:rPr>
            </w:pPr>
            <w:r w:rsidRPr="003E302B">
              <w:rPr>
                <w:noProof/>
                <w:lang w:val="en-US"/>
              </w:rPr>
              <w:t>We have no competitors yet</w:t>
            </w:r>
          </w:p>
          <w:p w:rsidR="001F2EB8" w:rsidRPr="003E302B" w:rsidRDefault="001F2EB8" w:rsidP="0050095F">
            <w:pPr>
              <w:pStyle w:val="ListeParagraf"/>
              <w:numPr>
                <w:ilvl w:val="0"/>
                <w:numId w:val="17"/>
              </w:numPr>
              <w:rPr>
                <w:noProof/>
              </w:rPr>
            </w:pPr>
            <w:r w:rsidRPr="003E302B">
              <w:rPr>
                <w:noProof/>
                <w:lang w:val="en-US"/>
              </w:rPr>
              <w:t>Government and technology companies provide support to our company.</w:t>
            </w:r>
          </w:p>
          <w:p w:rsidR="001F2EB8" w:rsidRPr="003E302B" w:rsidRDefault="001F2EB8" w:rsidP="0050095F">
            <w:pPr>
              <w:pStyle w:val="ListeParagraf"/>
              <w:rPr>
                <w:b/>
                <w:noProof/>
              </w:rPr>
            </w:pPr>
          </w:p>
        </w:tc>
        <w:tc>
          <w:tcPr>
            <w:tcW w:w="2675" w:type="dxa"/>
          </w:tcPr>
          <w:p w:rsidR="001F2EB8" w:rsidRPr="003E302B" w:rsidRDefault="001F2EB8" w:rsidP="0050095F">
            <w:pPr>
              <w:pStyle w:val="ListeParagraf"/>
              <w:numPr>
                <w:ilvl w:val="0"/>
                <w:numId w:val="17"/>
              </w:numPr>
              <w:rPr>
                <w:noProof/>
              </w:rPr>
            </w:pPr>
            <w:r w:rsidRPr="003E302B">
              <w:rPr>
                <w:noProof/>
                <w:lang w:val="en-US"/>
              </w:rPr>
              <w:t xml:space="preserve">Because it is a first in the industry, people </w:t>
            </w:r>
            <w:r w:rsidRPr="003E302B">
              <w:rPr>
                <w:noProof/>
              </w:rPr>
              <w:t>may</w:t>
            </w:r>
            <w:r w:rsidRPr="003E302B">
              <w:rPr>
                <w:noProof/>
                <w:lang w:val="en-US"/>
              </w:rPr>
              <w:t xml:space="preserve"> approach it with prejudice.</w:t>
            </w:r>
          </w:p>
          <w:p w:rsidR="001F2EB8" w:rsidRPr="003E302B" w:rsidRDefault="001F2EB8" w:rsidP="0050095F">
            <w:pPr>
              <w:pStyle w:val="ListeParagraf"/>
              <w:rPr>
                <w:b/>
                <w:noProof/>
              </w:rPr>
            </w:pPr>
          </w:p>
        </w:tc>
      </w:tr>
    </w:tbl>
    <w:p w:rsidR="001F2EB8" w:rsidRDefault="001F2EB8" w:rsidP="001228BC">
      <w:pPr>
        <w:pStyle w:val="AralkYok"/>
        <w:rPr>
          <w:noProof/>
        </w:rPr>
      </w:pPr>
    </w:p>
    <w:p w:rsidR="001228BC" w:rsidRDefault="001F2EB8" w:rsidP="001228BC">
      <w:pPr>
        <w:pStyle w:val="AralkYok"/>
        <w:rPr>
          <w:noProof/>
        </w:rPr>
      </w:pPr>
      <w:r>
        <w:rPr>
          <w:noProof/>
          <w:lang w:eastAsia="tr-TR"/>
        </w:rPr>
        <w:drawing>
          <wp:anchor distT="0" distB="0" distL="114300" distR="114300" simplePos="0" relativeHeight="251658240" behindDoc="0" locked="0" layoutInCell="1" allowOverlap="1" wp14:anchorId="1109C8BB" wp14:editId="3F6665E8">
            <wp:simplePos x="0" y="0"/>
            <wp:positionH relativeFrom="column">
              <wp:posOffset>647700</wp:posOffset>
            </wp:positionH>
            <wp:positionV relativeFrom="paragraph">
              <wp:posOffset>6985</wp:posOffset>
            </wp:positionV>
            <wp:extent cx="4091940" cy="2492493"/>
            <wp:effectExtent l="0" t="0" r="3810" b="317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2492493"/>
                    </a:xfrm>
                    <a:prstGeom prst="rect">
                      <a:avLst/>
                    </a:prstGeom>
                    <a:noFill/>
                  </pic:spPr>
                </pic:pic>
              </a:graphicData>
            </a:graphic>
          </wp:anchor>
        </w:drawing>
      </w:r>
      <w:r>
        <w:rPr>
          <w:noProof/>
        </w:rPr>
        <w:t>Table2:</w:t>
      </w:r>
    </w:p>
    <w:p w:rsidR="001F2EB8" w:rsidRDefault="001F2EB8" w:rsidP="001228BC">
      <w:pPr>
        <w:pStyle w:val="AralkYok"/>
        <w:rPr>
          <w:noProof/>
        </w:rPr>
      </w:pPr>
    </w:p>
    <w:p w:rsidR="001F2EB8" w:rsidRDefault="001F2EB8" w:rsidP="001228BC">
      <w:pPr>
        <w:pStyle w:val="AralkYok"/>
        <w:rPr>
          <w:noProof/>
        </w:rPr>
      </w:pPr>
    </w:p>
    <w:p w:rsidR="001F2EB8" w:rsidRDefault="001F2EB8" w:rsidP="001228BC">
      <w:pPr>
        <w:pStyle w:val="AralkYok"/>
        <w:rPr>
          <w:noProof/>
        </w:rPr>
      </w:pPr>
    </w:p>
    <w:p w:rsidR="001F2EB8" w:rsidRDefault="001F2EB8" w:rsidP="001228BC">
      <w:pPr>
        <w:pStyle w:val="AralkYok"/>
        <w:rPr>
          <w:noProof/>
        </w:rPr>
      </w:pPr>
    </w:p>
    <w:p w:rsidR="001F2EB8" w:rsidRDefault="001F2EB8" w:rsidP="001228BC">
      <w:pPr>
        <w:pStyle w:val="AralkYok"/>
        <w:rPr>
          <w:noProof/>
        </w:rPr>
      </w:pPr>
    </w:p>
    <w:p w:rsidR="001F2EB8" w:rsidRDefault="001F2EB8" w:rsidP="001228BC">
      <w:pPr>
        <w:pStyle w:val="AralkYok"/>
        <w:rPr>
          <w:noProof/>
        </w:rPr>
      </w:pPr>
    </w:p>
    <w:p w:rsidR="001F2EB8" w:rsidRPr="00530594" w:rsidRDefault="001F2EB8" w:rsidP="001228BC">
      <w:pPr>
        <w:pStyle w:val="AralkYok"/>
        <w:rPr>
          <w:rFonts w:asciiTheme="majorHAnsi" w:hAnsiTheme="majorHAnsi" w:cstheme="majorHAnsi"/>
          <w:noProof/>
        </w:rPr>
      </w:pPr>
      <w:r w:rsidRPr="00530594">
        <w:rPr>
          <w:rFonts w:asciiTheme="majorHAnsi" w:hAnsiTheme="majorHAnsi" w:cstheme="majorHAnsi"/>
          <w:noProof/>
        </w:rPr>
        <w:t>Table 3:</w:t>
      </w:r>
    </w:p>
    <w:tbl>
      <w:tblPr>
        <w:tblStyle w:val="DzTablo1"/>
        <w:tblpPr w:leftFromText="141" w:rightFromText="141" w:vertAnchor="text" w:horzAnchor="margin" w:tblpY="486"/>
        <w:tblW w:w="5571" w:type="pct"/>
        <w:tblLook w:val="04A0" w:firstRow="1" w:lastRow="0" w:firstColumn="1" w:lastColumn="0" w:noHBand="0" w:noVBand="1"/>
      </w:tblPr>
      <w:tblGrid>
        <w:gridCol w:w="4434"/>
        <w:gridCol w:w="2871"/>
        <w:gridCol w:w="2741"/>
      </w:tblGrid>
      <w:tr w:rsidR="001F2EB8" w:rsidRPr="00530594" w:rsidTr="001F2EB8">
        <w:trPr>
          <w:cnfStyle w:val="100000000000" w:firstRow="1" w:lastRow="0" w:firstColumn="0" w:lastColumn="0" w:oddVBand="0" w:evenVBand="0" w:oddHBand="0"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center"/>
              <w:rPr>
                <w:rFonts w:asciiTheme="majorHAnsi" w:hAnsiTheme="majorHAnsi" w:cstheme="majorHAnsi"/>
                <w:b w:val="0"/>
                <w:noProof/>
              </w:rPr>
            </w:pPr>
            <w:r w:rsidRPr="00530594">
              <w:rPr>
                <w:rFonts w:asciiTheme="majorHAnsi" w:hAnsiTheme="majorHAnsi" w:cstheme="majorHAnsi"/>
                <w:b w:val="0"/>
                <w:noProof/>
              </w:rPr>
              <w:t>Employees</w:t>
            </w:r>
          </w:p>
        </w:tc>
        <w:tc>
          <w:tcPr>
            <w:tcW w:w="1429" w:type="pct"/>
          </w:tcPr>
          <w:p w:rsidR="001F2EB8" w:rsidRPr="00530594" w:rsidRDefault="001F2EB8" w:rsidP="001F2EB8">
            <w:pPr>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noProof/>
              </w:rPr>
            </w:pPr>
            <w:r w:rsidRPr="00530594">
              <w:rPr>
                <w:rFonts w:asciiTheme="majorHAnsi" w:hAnsiTheme="majorHAnsi" w:cstheme="majorHAnsi"/>
                <w:b w:val="0"/>
                <w:noProof/>
              </w:rPr>
              <w:t>Beginner Level</w:t>
            </w:r>
          </w:p>
          <w:p w:rsidR="001F2EB8" w:rsidRPr="00530594" w:rsidRDefault="001F2EB8" w:rsidP="001F2EB8">
            <w:pPr>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noProof/>
              </w:rPr>
            </w:pPr>
            <w:r w:rsidRPr="00530594">
              <w:rPr>
                <w:rFonts w:asciiTheme="majorHAnsi" w:hAnsiTheme="majorHAnsi" w:cstheme="majorHAnsi"/>
                <w:b w:val="0"/>
                <w:noProof/>
              </w:rPr>
              <w:t>(0-5 years)</w:t>
            </w:r>
          </w:p>
        </w:tc>
        <w:tc>
          <w:tcPr>
            <w:tcW w:w="1364" w:type="pct"/>
          </w:tcPr>
          <w:p w:rsidR="001F2EB8" w:rsidRPr="00530594" w:rsidRDefault="001F2EB8" w:rsidP="001F2EB8">
            <w:pPr>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noProof/>
              </w:rPr>
            </w:pPr>
            <w:r w:rsidRPr="00530594">
              <w:rPr>
                <w:rFonts w:asciiTheme="majorHAnsi" w:hAnsiTheme="majorHAnsi" w:cstheme="majorHAnsi"/>
                <w:b w:val="0"/>
                <w:noProof/>
              </w:rPr>
              <w:t>Experienced</w:t>
            </w:r>
          </w:p>
          <w:p w:rsidR="001F2EB8" w:rsidRPr="00530594" w:rsidRDefault="001F2EB8" w:rsidP="001F2EB8">
            <w:pPr>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noProof/>
              </w:rPr>
            </w:pPr>
            <w:r w:rsidRPr="00530594">
              <w:rPr>
                <w:rFonts w:asciiTheme="majorHAnsi" w:hAnsiTheme="majorHAnsi" w:cstheme="majorHAnsi"/>
                <w:b w:val="0"/>
                <w:noProof/>
              </w:rPr>
              <w:t>(10+ years)</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CEO</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44.000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50.000</w:t>
            </w:r>
          </w:p>
        </w:tc>
      </w:tr>
      <w:tr w:rsidR="001F2EB8" w:rsidRPr="00530594" w:rsidTr="001F2EB8">
        <w:trPr>
          <w:trHeight w:val="18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Vice-president operations</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22.500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27.500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Vice-president marketing</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22.500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27.500</w:t>
            </w:r>
          </w:p>
        </w:tc>
      </w:tr>
      <w:tr w:rsidR="001F2EB8" w:rsidRPr="00530594" w:rsidTr="001F2EB8">
        <w:trPr>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Vice-president finance</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22.500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27.500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Vice-president human resource</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22.500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27.500</w:t>
            </w:r>
          </w:p>
        </w:tc>
      </w:tr>
      <w:tr w:rsidR="001F2EB8" w:rsidRPr="00530594" w:rsidTr="001F2EB8">
        <w:trPr>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Vice-president research and development</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22.500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27.500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Plant manager</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14.400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18.400</w:t>
            </w:r>
          </w:p>
        </w:tc>
      </w:tr>
      <w:tr w:rsidR="001F2EB8" w:rsidRPr="00530594" w:rsidTr="001F2EB8">
        <w:trPr>
          <w:trHeight w:val="18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Regional sales manager</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14.400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18.400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lastRenderedPageBreak/>
              <w:t>Controller</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14.400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18.400</w:t>
            </w:r>
          </w:p>
        </w:tc>
      </w:tr>
      <w:tr w:rsidR="001F2EB8" w:rsidRPr="00530594" w:rsidTr="001F2EB8">
        <w:trPr>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Labor Relations Director</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14.400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18.400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Scientific Director</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14.400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18.400</w:t>
            </w:r>
          </w:p>
        </w:tc>
      </w:tr>
      <w:tr w:rsidR="001F2EB8" w:rsidRPr="00530594" w:rsidTr="001F2EB8">
        <w:trPr>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Shift supervisor</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12.600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14.000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District sales manager</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12.600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14.000</w:t>
            </w:r>
          </w:p>
        </w:tc>
      </w:tr>
      <w:tr w:rsidR="001F2EB8" w:rsidRPr="00530594" w:rsidTr="001F2EB8">
        <w:trPr>
          <w:trHeight w:val="18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Accounting supervisor</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12.600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14.000</w:t>
            </w:r>
          </w:p>
        </w:tc>
      </w:tr>
      <w:tr w:rsidR="001F2EB8" w:rsidRPr="00530594" w:rsidTr="001F2EB8">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Plant human resource manager</w:t>
            </w:r>
          </w:p>
        </w:tc>
        <w:tc>
          <w:tcPr>
            <w:tcW w:w="1429"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12.600</w:t>
            </w:r>
          </w:p>
        </w:tc>
        <w:tc>
          <w:tcPr>
            <w:tcW w:w="1364" w:type="pct"/>
          </w:tcPr>
          <w:p w:rsidR="001F2EB8" w:rsidRPr="00530594" w:rsidRDefault="001F2EB8" w:rsidP="001F2EB8">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14.000</w:t>
            </w:r>
          </w:p>
        </w:tc>
      </w:tr>
      <w:tr w:rsidR="001F2EB8" w:rsidRPr="00530594" w:rsidTr="001F2EB8">
        <w:trPr>
          <w:trHeight w:val="58"/>
        </w:trPr>
        <w:tc>
          <w:tcPr>
            <w:cnfStyle w:val="001000000000" w:firstRow="0" w:lastRow="0" w:firstColumn="1" w:lastColumn="0" w:oddVBand="0" w:evenVBand="0" w:oddHBand="0" w:evenHBand="0" w:firstRowFirstColumn="0" w:firstRowLastColumn="0" w:lastRowFirstColumn="0" w:lastRowLastColumn="0"/>
            <w:tcW w:w="2207" w:type="pct"/>
          </w:tcPr>
          <w:p w:rsidR="001F2EB8" w:rsidRPr="00530594" w:rsidRDefault="001F2EB8" w:rsidP="001F2EB8">
            <w:pPr>
              <w:ind w:firstLine="0"/>
              <w:jc w:val="both"/>
              <w:rPr>
                <w:rFonts w:asciiTheme="majorHAnsi" w:hAnsiTheme="majorHAnsi" w:cstheme="majorHAnsi"/>
                <w:b w:val="0"/>
                <w:noProof/>
              </w:rPr>
            </w:pPr>
            <w:r w:rsidRPr="00530594">
              <w:rPr>
                <w:rFonts w:asciiTheme="majorHAnsi" w:hAnsiTheme="majorHAnsi" w:cstheme="majorHAnsi"/>
                <w:b w:val="0"/>
                <w:noProof/>
              </w:rPr>
              <w:t>Lab manager</w:t>
            </w:r>
          </w:p>
        </w:tc>
        <w:tc>
          <w:tcPr>
            <w:tcW w:w="1429"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12.600</w:t>
            </w:r>
          </w:p>
        </w:tc>
        <w:tc>
          <w:tcPr>
            <w:tcW w:w="1364" w:type="pct"/>
          </w:tcPr>
          <w:p w:rsidR="001F2EB8" w:rsidRPr="00530594" w:rsidRDefault="001F2EB8" w:rsidP="001F2EB8">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rPr>
            </w:pPr>
            <w:r w:rsidRPr="00530594">
              <w:rPr>
                <w:rFonts w:asciiTheme="majorHAnsi" w:hAnsiTheme="majorHAnsi" w:cstheme="majorHAnsi"/>
                <w:noProof/>
              </w:rPr>
              <w:t>14.000</w:t>
            </w:r>
          </w:p>
        </w:tc>
      </w:tr>
    </w:tbl>
    <w:p w:rsidR="001F2EB8" w:rsidRDefault="001F2EB8">
      <w:pPr>
        <w:pStyle w:val="AralkYok"/>
        <w:rPr>
          <w:noProof/>
        </w:rPr>
      </w:pPr>
    </w:p>
    <w:p w:rsidR="001F2EB8" w:rsidRDefault="001F2EB8">
      <w:pPr>
        <w:pStyle w:val="AralkYok"/>
        <w:rPr>
          <w:noProof/>
        </w:rPr>
      </w:pPr>
      <w:r>
        <w:rPr>
          <w:noProof/>
        </w:rPr>
        <w:t>Table 4:</w:t>
      </w:r>
    </w:p>
    <w:tbl>
      <w:tblPr>
        <w:tblStyle w:val="DzTablo1"/>
        <w:tblW w:w="0" w:type="auto"/>
        <w:jc w:val="right"/>
        <w:tblLook w:val="04A0" w:firstRow="1" w:lastRow="0" w:firstColumn="1" w:lastColumn="0" w:noHBand="0" w:noVBand="1"/>
      </w:tblPr>
      <w:tblGrid>
        <w:gridCol w:w="4508"/>
        <w:gridCol w:w="4508"/>
      </w:tblGrid>
      <w:tr w:rsidR="001F2EB8" w:rsidRPr="000B1655" w:rsidTr="0050095F">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Age</w:t>
            </w:r>
          </w:p>
        </w:tc>
        <w:tc>
          <w:tcPr>
            <w:tcW w:w="4513" w:type="dxa"/>
          </w:tcPr>
          <w:p w:rsidR="001F2EB8" w:rsidRPr="00EB02E9" w:rsidRDefault="001F2EB8" w:rsidP="0050095F">
            <w:pPr>
              <w:ind w:firstLine="0"/>
              <w:jc w:val="both"/>
              <w:cnfStyle w:val="100000000000" w:firstRow="1" w:lastRow="0" w:firstColumn="0" w:lastColumn="0" w:oddVBand="0" w:evenVBand="0" w:oddHBand="0" w:evenHBand="0" w:firstRowFirstColumn="0" w:firstRowLastColumn="0" w:lastRowFirstColumn="0" w:lastRowLastColumn="0"/>
              <w:rPr>
                <w:b w:val="0"/>
                <w:noProof/>
              </w:rPr>
            </w:pPr>
            <w:r w:rsidRPr="00EB02E9">
              <w:rPr>
                <w:b w:val="0"/>
                <w:noProof/>
              </w:rPr>
              <w:t>0-13, 20-40</w:t>
            </w:r>
          </w:p>
        </w:tc>
      </w:tr>
      <w:tr w:rsidR="001F2EB8" w:rsidRPr="000B1655" w:rsidTr="0050095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Education</w:t>
            </w:r>
          </w:p>
        </w:tc>
        <w:tc>
          <w:tcPr>
            <w:tcW w:w="4513" w:type="dxa"/>
          </w:tcPr>
          <w:p w:rsidR="001F2EB8" w:rsidRPr="00EB02E9" w:rsidRDefault="001F2EB8" w:rsidP="0050095F">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Grade school or less, graduated high school or not, graduated college or not</w:t>
            </w:r>
          </w:p>
        </w:tc>
      </w:tr>
      <w:tr w:rsidR="001F2EB8" w:rsidRPr="000B1655" w:rsidTr="0050095F">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Family Life Cycle</w:t>
            </w:r>
          </w:p>
        </w:tc>
        <w:tc>
          <w:tcPr>
            <w:tcW w:w="4513" w:type="dxa"/>
          </w:tcPr>
          <w:p w:rsidR="001F2EB8" w:rsidRPr="00EB02E9" w:rsidRDefault="001F2EB8" w:rsidP="0050095F">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Young single, young married without children, young married with children, older married with childen under 13,other</w:t>
            </w:r>
          </w:p>
        </w:tc>
      </w:tr>
      <w:tr w:rsidR="001F2EB8" w:rsidRPr="000B1655" w:rsidTr="0050095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Family Size</w:t>
            </w:r>
          </w:p>
        </w:tc>
        <w:tc>
          <w:tcPr>
            <w:tcW w:w="4513" w:type="dxa"/>
          </w:tcPr>
          <w:p w:rsidR="001F2EB8" w:rsidRPr="00EB02E9" w:rsidRDefault="001F2EB8" w:rsidP="0050095F">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1, 2-3, 4-5, 6+</w:t>
            </w:r>
          </w:p>
        </w:tc>
      </w:tr>
      <w:tr w:rsidR="001F2EB8" w:rsidRPr="000B1655" w:rsidTr="0050095F">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Income</w:t>
            </w:r>
          </w:p>
        </w:tc>
        <w:tc>
          <w:tcPr>
            <w:tcW w:w="4513" w:type="dxa"/>
          </w:tcPr>
          <w:p w:rsidR="001F2EB8" w:rsidRPr="00EB02E9" w:rsidRDefault="001F2EB8" w:rsidP="0050095F">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More than 8,500 Turkish Liras</w:t>
            </w:r>
          </w:p>
        </w:tc>
      </w:tr>
      <w:tr w:rsidR="001F2EB8" w:rsidRPr="000B1655" w:rsidTr="0050095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Nationality</w:t>
            </w:r>
          </w:p>
        </w:tc>
        <w:tc>
          <w:tcPr>
            <w:tcW w:w="4513" w:type="dxa"/>
          </w:tcPr>
          <w:p w:rsidR="001F2EB8" w:rsidRPr="00EB02E9" w:rsidRDefault="001F2EB8" w:rsidP="0050095F">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Each nation</w:t>
            </w:r>
          </w:p>
        </w:tc>
      </w:tr>
      <w:tr w:rsidR="001F2EB8" w:rsidRPr="000B1655" w:rsidTr="0050095F">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Race</w:t>
            </w:r>
          </w:p>
        </w:tc>
        <w:tc>
          <w:tcPr>
            <w:tcW w:w="4513" w:type="dxa"/>
          </w:tcPr>
          <w:p w:rsidR="001F2EB8" w:rsidRPr="00EB02E9" w:rsidRDefault="001F2EB8" w:rsidP="0050095F">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Each race</w:t>
            </w:r>
          </w:p>
        </w:tc>
      </w:tr>
      <w:tr w:rsidR="001F2EB8" w:rsidRPr="000B1655" w:rsidTr="0050095F">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Religion</w:t>
            </w:r>
          </w:p>
        </w:tc>
        <w:tc>
          <w:tcPr>
            <w:tcW w:w="4513" w:type="dxa"/>
          </w:tcPr>
          <w:p w:rsidR="001F2EB8" w:rsidRPr="00EB02E9" w:rsidRDefault="001F2EB8" w:rsidP="0050095F">
            <w:pPr>
              <w:ind w:firstLine="0"/>
              <w:jc w:val="both"/>
              <w:cnfStyle w:val="000000100000" w:firstRow="0" w:lastRow="0" w:firstColumn="0" w:lastColumn="0" w:oddVBand="0" w:evenVBand="0" w:oddHBand="1" w:evenHBand="0" w:firstRowFirstColumn="0" w:firstRowLastColumn="0" w:lastRowFirstColumn="0" w:lastRowLastColumn="0"/>
              <w:rPr>
                <w:noProof/>
              </w:rPr>
            </w:pPr>
            <w:r w:rsidRPr="00EB02E9">
              <w:rPr>
                <w:noProof/>
              </w:rPr>
              <w:t>Each religion or not have religion</w:t>
            </w:r>
          </w:p>
        </w:tc>
      </w:tr>
      <w:tr w:rsidR="001F2EB8" w:rsidRPr="000B1655" w:rsidTr="0050095F">
        <w:trPr>
          <w:jc w:val="right"/>
        </w:trPr>
        <w:tc>
          <w:tcPr>
            <w:cnfStyle w:val="001000000000" w:firstRow="0" w:lastRow="0" w:firstColumn="1" w:lastColumn="0" w:oddVBand="0" w:evenVBand="0" w:oddHBand="0" w:evenHBand="0" w:firstRowFirstColumn="0" w:firstRowLastColumn="0" w:lastRowFirstColumn="0" w:lastRowLastColumn="0"/>
            <w:tcW w:w="4513" w:type="dxa"/>
          </w:tcPr>
          <w:p w:rsidR="001F2EB8" w:rsidRPr="00EB02E9" w:rsidRDefault="001F2EB8" w:rsidP="0050095F">
            <w:pPr>
              <w:ind w:firstLine="0"/>
              <w:jc w:val="both"/>
              <w:rPr>
                <w:b w:val="0"/>
                <w:noProof/>
              </w:rPr>
            </w:pPr>
            <w:r w:rsidRPr="00EB02E9">
              <w:rPr>
                <w:b w:val="0"/>
                <w:noProof/>
              </w:rPr>
              <w:t>Gender</w:t>
            </w:r>
          </w:p>
        </w:tc>
        <w:tc>
          <w:tcPr>
            <w:tcW w:w="4513" w:type="dxa"/>
          </w:tcPr>
          <w:p w:rsidR="001F2EB8" w:rsidRPr="00EB02E9" w:rsidRDefault="001F2EB8" w:rsidP="0050095F">
            <w:pPr>
              <w:ind w:firstLine="0"/>
              <w:jc w:val="both"/>
              <w:cnfStyle w:val="000000000000" w:firstRow="0" w:lastRow="0" w:firstColumn="0" w:lastColumn="0" w:oddVBand="0" w:evenVBand="0" w:oddHBand="0" w:evenHBand="0" w:firstRowFirstColumn="0" w:firstRowLastColumn="0" w:lastRowFirstColumn="0" w:lastRowLastColumn="0"/>
              <w:rPr>
                <w:noProof/>
              </w:rPr>
            </w:pPr>
            <w:r w:rsidRPr="00EB02E9">
              <w:rPr>
                <w:noProof/>
              </w:rPr>
              <w:t>Male, Female</w:t>
            </w:r>
          </w:p>
        </w:tc>
      </w:tr>
    </w:tbl>
    <w:p w:rsidR="001F2EB8" w:rsidRDefault="001F2EB8">
      <w:pPr>
        <w:pStyle w:val="AralkYok"/>
        <w:rPr>
          <w:noProof/>
        </w:rPr>
      </w:pPr>
    </w:p>
    <w:p w:rsidR="001F2EB8" w:rsidRDefault="001F2EB8">
      <w:pPr>
        <w:pStyle w:val="AralkYok"/>
        <w:rPr>
          <w:noProof/>
        </w:rPr>
      </w:pPr>
      <w:r>
        <w:rPr>
          <w:noProof/>
        </w:rPr>
        <w:t>Table 5:</w:t>
      </w:r>
    </w:p>
    <w:tbl>
      <w:tblPr>
        <w:tblStyle w:val="TabloKlavuzu"/>
        <w:tblW w:w="0" w:type="auto"/>
        <w:tblLook w:val="04A0" w:firstRow="1" w:lastRow="0" w:firstColumn="1" w:lastColumn="0" w:noHBand="0" w:noVBand="1"/>
      </w:tblPr>
      <w:tblGrid>
        <w:gridCol w:w="3681"/>
        <w:gridCol w:w="2330"/>
      </w:tblGrid>
      <w:tr w:rsidR="001F2EB8" w:rsidTr="0050095F">
        <w:tc>
          <w:tcPr>
            <w:tcW w:w="6011" w:type="dxa"/>
            <w:gridSpan w:val="2"/>
          </w:tcPr>
          <w:p w:rsidR="001F2EB8" w:rsidRDefault="001F2EB8" w:rsidP="0050095F">
            <w:pPr>
              <w:ind w:firstLine="0"/>
              <w:jc w:val="center"/>
            </w:pPr>
            <w:r>
              <w:t>Hedjhotep Company</w:t>
            </w:r>
          </w:p>
          <w:p w:rsidR="001F2EB8" w:rsidRDefault="001F2EB8" w:rsidP="0050095F">
            <w:pPr>
              <w:ind w:firstLine="0"/>
              <w:jc w:val="center"/>
            </w:pPr>
            <w:r>
              <w:t>Income Statement</w:t>
            </w:r>
          </w:p>
          <w:p w:rsidR="001F2EB8" w:rsidRDefault="001F2EB8" w:rsidP="0050095F">
            <w:pPr>
              <w:ind w:firstLine="0"/>
              <w:jc w:val="center"/>
            </w:pPr>
            <w:r>
              <w:t>2023</w:t>
            </w:r>
          </w:p>
        </w:tc>
      </w:tr>
      <w:tr w:rsidR="001F2EB8" w:rsidTr="0050095F">
        <w:tc>
          <w:tcPr>
            <w:tcW w:w="3681" w:type="dxa"/>
          </w:tcPr>
          <w:p w:rsidR="001F2EB8" w:rsidRDefault="001F2EB8" w:rsidP="0050095F">
            <w:pPr>
              <w:ind w:firstLine="0"/>
              <w:jc w:val="both"/>
            </w:pPr>
            <w:r>
              <w:t xml:space="preserve">Sales Revenue </w:t>
            </w:r>
          </w:p>
        </w:tc>
        <w:tc>
          <w:tcPr>
            <w:tcW w:w="2330" w:type="dxa"/>
          </w:tcPr>
          <w:p w:rsidR="001F2EB8" w:rsidRDefault="001F2EB8" w:rsidP="0050095F">
            <w:pPr>
              <w:ind w:firstLine="0"/>
              <w:jc w:val="both"/>
            </w:pPr>
            <w:r>
              <w:t>19.100.000.000</w:t>
            </w:r>
          </w:p>
        </w:tc>
      </w:tr>
      <w:tr w:rsidR="001F2EB8" w:rsidTr="0050095F">
        <w:tc>
          <w:tcPr>
            <w:tcW w:w="3681" w:type="dxa"/>
          </w:tcPr>
          <w:p w:rsidR="001F2EB8" w:rsidRDefault="001F2EB8" w:rsidP="0050095F">
            <w:pPr>
              <w:ind w:left="720" w:firstLine="0"/>
              <w:jc w:val="both"/>
            </w:pPr>
            <w:r>
              <w:t>-Sales Return</w:t>
            </w:r>
          </w:p>
        </w:tc>
        <w:tc>
          <w:tcPr>
            <w:tcW w:w="2330" w:type="dxa"/>
          </w:tcPr>
          <w:p w:rsidR="001F2EB8" w:rsidRDefault="001F2EB8" w:rsidP="0050095F">
            <w:pPr>
              <w:ind w:firstLine="0"/>
              <w:jc w:val="both"/>
            </w:pPr>
            <w:r w:rsidRPr="001A217C">
              <w:t>(100.000</w:t>
            </w:r>
            <w:r>
              <w:t>.000</w:t>
            </w:r>
            <w:r w:rsidRPr="001A217C">
              <w:t>)</w:t>
            </w:r>
          </w:p>
        </w:tc>
      </w:tr>
      <w:tr w:rsidR="001F2EB8" w:rsidTr="0050095F">
        <w:tc>
          <w:tcPr>
            <w:tcW w:w="3681" w:type="dxa"/>
          </w:tcPr>
          <w:p w:rsidR="001F2EB8" w:rsidRDefault="001F2EB8" w:rsidP="0050095F">
            <w:pPr>
              <w:ind w:firstLine="0"/>
              <w:jc w:val="both"/>
            </w:pPr>
            <w:r>
              <w:t>Net Sales</w:t>
            </w:r>
          </w:p>
        </w:tc>
        <w:tc>
          <w:tcPr>
            <w:tcW w:w="2330" w:type="dxa"/>
          </w:tcPr>
          <w:p w:rsidR="001F2EB8" w:rsidRDefault="001F2EB8" w:rsidP="0050095F">
            <w:pPr>
              <w:ind w:firstLine="0"/>
              <w:jc w:val="both"/>
            </w:pPr>
            <w:r>
              <w:t>19.000.000.000</w:t>
            </w:r>
          </w:p>
        </w:tc>
      </w:tr>
      <w:tr w:rsidR="001F2EB8" w:rsidTr="0050095F">
        <w:tc>
          <w:tcPr>
            <w:tcW w:w="3681" w:type="dxa"/>
          </w:tcPr>
          <w:p w:rsidR="001F2EB8" w:rsidRDefault="001F2EB8" w:rsidP="0050095F">
            <w:pPr>
              <w:ind w:left="720" w:firstLine="0"/>
              <w:jc w:val="both"/>
            </w:pPr>
            <w:r>
              <w:t>-COGS</w:t>
            </w:r>
          </w:p>
        </w:tc>
        <w:tc>
          <w:tcPr>
            <w:tcW w:w="2330" w:type="dxa"/>
          </w:tcPr>
          <w:p w:rsidR="001F2EB8" w:rsidRDefault="001F2EB8" w:rsidP="0050095F">
            <w:pPr>
              <w:ind w:firstLine="0"/>
              <w:jc w:val="both"/>
            </w:pPr>
            <w:r>
              <w:t>(13.200.000.000)</w:t>
            </w:r>
          </w:p>
        </w:tc>
      </w:tr>
      <w:tr w:rsidR="001F2EB8" w:rsidTr="0050095F">
        <w:tc>
          <w:tcPr>
            <w:tcW w:w="3681" w:type="dxa"/>
          </w:tcPr>
          <w:p w:rsidR="001F2EB8" w:rsidRDefault="001F2EB8" w:rsidP="0050095F">
            <w:pPr>
              <w:ind w:firstLine="0"/>
              <w:jc w:val="both"/>
            </w:pPr>
            <w:r>
              <w:t>Gross P/L</w:t>
            </w:r>
          </w:p>
        </w:tc>
        <w:tc>
          <w:tcPr>
            <w:tcW w:w="2330" w:type="dxa"/>
          </w:tcPr>
          <w:p w:rsidR="001F2EB8" w:rsidRDefault="001F2EB8" w:rsidP="0050095F">
            <w:pPr>
              <w:ind w:firstLine="0"/>
              <w:jc w:val="both"/>
            </w:pPr>
            <w:r>
              <w:t>5.800.000.000</w:t>
            </w:r>
          </w:p>
        </w:tc>
      </w:tr>
      <w:tr w:rsidR="001F2EB8" w:rsidTr="0050095F">
        <w:tc>
          <w:tcPr>
            <w:tcW w:w="3681" w:type="dxa"/>
          </w:tcPr>
          <w:p w:rsidR="001F2EB8" w:rsidRDefault="001F2EB8" w:rsidP="0050095F">
            <w:pPr>
              <w:ind w:firstLine="0"/>
              <w:jc w:val="both"/>
            </w:pPr>
            <w:r>
              <w:t>Other Revenues</w:t>
            </w:r>
          </w:p>
        </w:tc>
        <w:tc>
          <w:tcPr>
            <w:tcW w:w="2330" w:type="dxa"/>
          </w:tcPr>
          <w:p w:rsidR="001F2EB8" w:rsidRDefault="001F2EB8" w:rsidP="0050095F">
            <w:pPr>
              <w:ind w:firstLine="0"/>
              <w:jc w:val="both"/>
            </w:pPr>
            <w:r>
              <w:t>1.200.000.000</w:t>
            </w:r>
          </w:p>
        </w:tc>
      </w:tr>
      <w:tr w:rsidR="001F2EB8" w:rsidTr="0050095F">
        <w:tc>
          <w:tcPr>
            <w:tcW w:w="3681" w:type="dxa"/>
          </w:tcPr>
          <w:p w:rsidR="001F2EB8" w:rsidRDefault="001F2EB8" w:rsidP="0050095F">
            <w:pPr>
              <w:ind w:firstLine="0"/>
              <w:jc w:val="both"/>
            </w:pPr>
            <w:r>
              <w:t>Insurance Revenue</w:t>
            </w:r>
          </w:p>
        </w:tc>
        <w:tc>
          <w:tcPr>
            <w:tcW w:w="2330" w:type="dxa"/>
          </w:tcPr>
          <w:p w:rsidR="001F2EB8" w:rsidRDefault="001F2EB8" w:rsidP="0050095F">
            <w:pPr>
              <w:ind w:firstLine="0"/>
              <w:jc w:val="both"/>
            </w:pPr>
            <w:r>
              <w:t>1.200.000.000</w:t>
            </w:r>
          </w:p>
        </w:tc>
      </w:tr>
      <w:tr w:rsidR="001F2EB8" w:rsidTr="0050095F">
        <w:tc>
          <w:tcPr>
            <w:tcW w:w="3681" w:type="dxa"/>
          </w:tcPr>
          <w:p w:rsidR="001F2EB8" w:rsidRDefault="001F2EB8" w:rsidP="0050095F">
            <w:pPr>
              <w:ind w:firstLine="0"/>
              <w:jc w:val="both"/>
            </w:pPr>
            <w:r>
              <w:t>-Operating Expenses</w:t>
            </w:r>
          </w:p>
        </w:tc>
        <w:tc>
          <w:tcPr>
            <w:tcW w:w="2330" w:type="dxa"/>
            <w:vMerge w:val="restart"/>
          </w:tcPr>
          <w:p w:rsidR="001F2EB8" w:rsidRDefault="001F2EB8" w:rsidP="0050095F">
            <w:pPr>
              <w:ind w:firstLine="0"/>
              <w:jc w:val="center"/>
            </w:pPr>
          </w:p>
          <w:p w:rsidR="001F2EB8" w:rsidRDefault="001F2EB8" w:rsidP="0050095F">
            <w:pPr>
              <w:ind w:firstLine="0"/>
            </w:pPr>
            <w:r>
              <w:t xml:space="preserve">     (251.200.000)</w:t>
            </w:r>
          </w:p>
        </w:tc>
      </w:tr>
      <w:tr w:rsidR="001F2EB8" w:rsidTr="0050095F">
        <w:tc>
          <w:tcPr>
            <w:tcW w:w="3681" w:type="dxa"/>
          </w:tcPr>
          <w:p w:rsidR="001F2EB8" w:rsidRDefault="001F2EB8" w:rsidP="0050095F">
            <w:pPr>
              <w:pStyle w:val="ListeParagraf"/>
              <w:numPr>
                <w:ilvl w:val="0"/>
                <w:numId w:val="21"/>
              </w:numPr>
              <w:jc w:val="both"/>
            </w:pPr>
            <w:r>
              <w:t>Rent Expense 150.000.000</w:t>
            </w:r>
          </w:p>
          <w:p w:rsidR="001F2EB8" w:rsidRDefault="001F2EB8" w:rsidP="0050095F">
            <w:pPr>
              <w:pStyle w:val="ListeParagraf"/>
              <w:numPr>
                <w:ilvl w:val="0"/>
                <w:numId w:val="21"/>
              </w:numPr>
              <w:jc w:val="both"/>
            </w:pPr>
            <w:r>
              <w:t>Salary Expense 100.000.000</w:t>
            </w:r>
          </w:p>
          <w:p w:rsidR="001F2EB8" w:rsidRDefault="001F2EB8" w:rsidP="0050095F">
            <w:pPr>
              <w:pStyle w:val="ListeParagraf"/>
              <w:numPr>
                <w:ilvl w:val="0"/>
                <w:numId w:val="21"/>
              </w:numPr>
              <w:jc w:val="both"/>
            </w:pPr>
            <w:r>
              <w:t>Insurance Expense 200.000</w:t>
            </w:r>
          </w:p>
          <w:p w:rsidR="001F2EB8" w:rsidRDefault="001F2EB8" w:rsidP="0050095F">
            <w:pPr>
              <w:pStyle w:val="ListeParagraf"/>
              <w:numPr>
                <w:ilvl w:val="0"/>
                <w:numId w:val="21"/>
              </w:numPr>
              <w:jc w:val="both"/>
            </w:pPr>
            <w:r>
              <w:t>Utilities Expense 1.000.000</w:t>
            </w:r>
          </w:p>
        </w:tc>
        <w:tc>
          <w:tcPr>
            <w:tcW w:w="2330" w:type="dxa"/>
            <w:vMerge/>
          </w:tcPr>
          <w:p w:rsidR="001F2EB8" w:rsidRDefault="001F2EB8" w:rsidP="0050095F">
            <w:pPr>
              <w:ind w:firstLine="0"/>
            </w:pPr>
          </w:p>
        </w:tc>
      </w:tr>
      <w:tr w:rsidR="001F2EB8" w:rsidTr="0050095F">
        <w:tc>
          <w:tcPr>
            <w:tcW w:w="3681" w:type="dxa"/>
          </w:tcPr>
          <w:p w:rsidR="001F2EB8" w:rsidRDefault="001F2EB8" w:rsidP="0050095F">
            <w:pPr>
              <w:ind w:firstLine="0"/>
              <w:jc w:val="both"/>
            </w:pPr>
            <w:r>
              <w:t>Net P/L</w:t>
            </w:r>
          </w:p>
        </w:tc>
        <w:tc>
          <w:tcPr>
            <w:tcW w:w="2330" w:type="dxa"/>
          </w:tcPr>
          <w:p w:rsidR="001F2EB8" w:rsidRDefault="001F2EB8" w:rsidP="0050095F">
            <w:pPr>
              <w:ind w:firstLine="0"/>
              <w:jc w:val="both"/>
            </w:pPr>
            <w:r>
              <w:t>6.748.800.000</w:t>
            </w:r>
          </w:p>
        </w:tc>
      </w:tr>
    </w:tbl>
    <w:p w:rsidR="001F2EB8" w:rsidRPr="0056082A" w:rsidRDefault="001F2EB8">
      <w:pPr>
        <w:pStyle w:val="AralkYok"/>
        <w:rPr>
          <w:noProof/>
        </w:rPr>
      </w:pPr>
    </w:p>
    <w:p w:rsidR="001F2EB8" w:rsidRPr="0056082A" w:rsidRDefault="001F2EB8">
      <w:pPr>
        <w:pStyle w:val="Tabloekil"/>
        <w:rPr>
          <w:noProof/>
        </w:rPr>
      </w:pPr>
    </w:p>
    <w:sectPr w:rsidR="001F2EB8" w:rsidRPr="0056082A" w:rsidSect="00DC09EF">
      <w:headerReference w:type="default" r:id="rId13"/>
      <w:head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5CE" w:rsidRDefault="003C35CE">
      <w:pPr>
        <w:spacing w:line="240" w:lineRule="auto"/>
      </w:pPr>
      <w:r>
        <w:separator/>
      </w:r>
    </w:p>
    <w:p w:rsidR="003C35CE" w:rsidRDefault="003C35CE"/>
  </w:endnote>
  <w:endnote w:type="continuationSeparator" w:id="0">
    <w:p w:rsidR="003C35CE" w:rsidRDefault="003C35CE">
      <w:pPr>
        <w:spacing w:line="240" w:lineRule="auto"/>
      </w:pPr>
      <w:r>
        <w:continuationSeparator/>
      </w:r>
    </w:p>
    <w:p w:rsidR="003C35CE" w:rsidRDefault="003C3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5CE" w:rsidRDefault="003C35CE">
      <w:pPr>
        <w:spacing w:line="240" w:lineRule="auto"/>
      </w:pPr>
      <w:r>
        <w:separator/>
      </w:r>
    </w:p>
    <w:p w:rsidR="003C35CE" w:rsidRDefault="003C35CE"/>
  </w:footnote>
  <w:footnote w:type="continuationSeparator" w:id="0">
    <w:p w:rsidR="003C35CE" w:rsidRDefault="003C35CE">
      <w:pPr>
        <w:spacing w:line="240" w:lineRule="auto"/>
      </w:pPr>
      <w:r>
        <w:continuationSeparator/>
      </w:r>
    </w:p>
    <w:p w:rsidR="003C35CE" w:rsidRDefault="003C35C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D6B" w:rsidRDefault="00543B57">
    <w:pPr>
      <w:pStyle w:val="stBilgi"/>
    </w:pPr>
    <w:sdt>
      <w:sdtPr>
        <w:rPr>
          <w:rStyle w:val="Gl"/>
        </w:rPr>
        <w:alias w:val="Yinelenen başlık"/>
        <w:tag w:val=""/>
        <w:id w:val="12739865"/>
        <w:placeholder>
          <w:docPart w:val="ADE6D8582B2748AE9F090FC49AF2AC37"/>
        </w:placeholder>
        <w:dataBinding w:prefixMappings="xmlns:ns0='http://schemas.microsoft.com/office/2006/coverPageProps' " w:xpath="/ns0:CoverPageProperties[1]/ns0:Abstract[1]" w:storeItemID="{55AF091B-3C7A-41E3-B477-F2FDAA23CFDA}"/>
        <w15:appearance w15:val="hidden"/>
        <w:text/>
      </w:sdtPr>
      <w:sdtEndPr>
        <w:rPr>
          <w:rStyle w:val="VarsaylanParagrafYazTipi"/>
          <w:caps w:val="0"/>
          <w:sz w:val="24"/>
        </w:rPr>
      </w:sdtEndPr>
      <w:sdtContent>
        <w:r w:rsidR="00135D6B">
          <w:rPr>
            <w:rStyle w:val="Gl"/>
          </w:rPr>
          <w:t>hedjhotep company</w:t>
        </w:r>
      </w:sdtContent>
    </w:sdt>
    <w:r w:rsidR="00135D6B">
      <w:rPr>
        <w:rStyle w:val="Gl"/>
        <w:lang w:bidi="tr-TR"/>
      </w:rPr>
      <w:ptab w:relativeTo="margin" w:alignment="right" w:leader="none"/>
    </w:r>
    <w:r w:rsidR="00135D6B">
      <w:rPr>
        <w:rStyle w:val="Gl"/>
        <w:lang w:bidi="tr-TR"/>
      </w:rPr>
      <w:fldChar w:fldCharType="begin"/>
    </w:r>
    <w:r w:rsidR="00135D6B">
      <w:rPr>
        <w:rStyle w:val="Gl"/>
        <w:lang w:bidi="tr-TR"/>
      </w:rPr>
      <w:instrText xml:space="preserve"> PAGE   \* MERGEFORMAT </w:instrText>
    </w:r>
    <w:r w:rsidR="00135D6B">
      <w:rPr>
        <w:rStyle w:val="Gl"/>
        <w:lang w:bidi="tr-TR"/>
      </w:rPr>
      <w:fldChar w:fldCharType="separate"/>
    </w:r>
    <w:r w:rsidR="009A7B90">
      <w:rPr>
        <w:rStyle w:val="Gl"/>
        <w:noProof/>
        <w:lang w:bidi="tr-TR"/>
      </w:rPr>
      <w:t>2</w:t>
    </w:r>
    <w:r w:rsidR="00135D6B">
      <w:rPr>
        <w:rStyle w:val="Gl"/>
        <w:noProof/>
        <w:lang w:bidi="tr-T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D6B" w:rsidRDefault="00135D6B">
    <w:pPr>
      <w:pStyle w:val="stBilgi"/>
      <w:rPr>
        <w:rStyle w:val="Gl"/>
        <w:noProof/>
      </w:rPr>
    </w:pPr>
    <w:r>
      <w:rPr>
        <w:noProof/>
        <w:lang w:bidi="tr-TR"/>
      </w:rPr>
      <w:t>Hedjhotep Company</w:t>
    </w:r>
    <w:r>
      <w:rPr>
        <w:rStyle w:val="Gl"/>
        <w:noProof/>
        <w:lang w:bidi="tr-TR"/>
      </w:rPr>
      <w:ptab w:relativeTo="margin" w:alignment="right" w:leader="none"/>
    </w:r>
    <w:r>
      <w:rPr>
        <w:rStyle w:val="Gl"/>
        <w:noProof/>
        <w:lang w:bidi="tr-TR"/>
      </w:rPr>
      <w:fldChar w:fldCharType="begin"/>
    </w:r>
    <w:r>
      <w:rPr>
        <w:rStyle w:val="Gl"/>
        <w:noProof/>
        <w:lang w:bidi="tr-TR"/>
      </w:rPr>
      <w:instrText xml:space="preserve"> PAGE   \* MERGEFORMAT </w:instrText>
    </w:r>
    <w:r>
      <w:rPr>
        <w:rStyle w:val="Gl"/>
        <w:noProof/>
        <w:lang w:bidi="tr-TR"/>
      </w:rPr>
      <w:fldChar w:fldCharType="separate"/>
    </w:r>
    <w:r w:rsidR="003E7EE7">
      <w:rPr>
        <w:rStyle w:val="Gl"/>
        <w:noProof/>
        <w:lang w:bidi="tr-TR"/>
      </w:rPr>
      <w:t>1</w:t>
    </w:r>
    <w:r>
      <w:rPr>
        <w:rStyle w:val="Gl"/>
        <w:noProof/>
        <w:lang w:bidi="tr-T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eNumara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ara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ara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Madde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Madde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Madde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Madde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ara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Maddemi"/>
      <w:lvlText w:val=""/>
      <w:lvlJc w:val="left"/>
      <w:pPr>
        <w:tabs>
          <w:tab w:val="num" w:pos="1080"/>
        </w:tabs>
        <w:ind w:left="1080" w:hanging="360"/>
      </w:pPr>
      <w:rPr>
        <w:rFonts w:ascii="Symbol" w:hAnsi="Symbol" w:hint="default"/>
      </w:rPr>
    </w:lvl>
  </w:abstractNum>
  <w:abstractNum w:abstractNumId="10" w15:restartNumberingAfterBreak="0">
    <w:nsid w:val="0F847334"/>
    <w:multiLevelType w:val="hybridMultilevel"/>
    <w:tmpl w:val="BD90C4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5A46BA7"/>
    <w:multiLevelType w:val="hybridMultilevel"/>
    <w:tmpl w:val="8DF0B5D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2" w15:restartNumberingAfterBreak="0">
    <w:nsid w:val="1EC6445B"/>
    <w:multiLevelType w:val="hybridMultilevel"/>
    <w:tmpl w:val="CCCE7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616D20"/>
    <w:multiLevelType w:val="hybridMultilevel"/>
    <w:tmpl w:val="B4DC01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B00F1C"/>
    <w:multiLevelType w:val="hybridMultilevel"/>
    <w:tmpl w:val="D3C26E66"/>
    <w:lvl w:ilvl="0" w:tplc="B7F6F082">
      <w:start w:val="1"/>
      <w:numFmt w:val="bullet"/>
      <w:lvlText w:val=""/>
      <w:lvlJc w:val="left"/>
      <w:pPr>
        <w:tabs>
          <w:tab w:val="num" w:pos="720"/>
        </w:tabs>
        <w:ind w:left="720" w:hanging="360"/>
      </w:pPr>
      <w:rPr>
        <w:rFonts w:ascii="Wingdings" w:hAnsi="Wingdings" w:hint="default"/>
      </w:rPr>
    </w:lvl>
    <w:lvl w:ilvl="1" w:tplc="44C824C2" w:tentative="1">
      <w:start w:val="1"/>
      <w:numFmt w:val="bullet"/>
      <w:lvlText w:val=""/>
      <w:lvlJc w:val="left"/>
      <w:pPr>
        <w:tabs>
          <w:tab w:val="num" w:pos="1440"/>
        </w:tabs>
        <w:ind w:left="1440" w:hanging="360"/>
      </w:pPr>
      <w:rPr>
        <w:rFonts w:ascii="Wingdings" w:hAnsi="Wingdings" w:hint="default"/>
      </w:rPr>
    </w:lvl>
    <w:lvl w:ilvl="2" w:tplc="9C808118" w:tentative="1">
      <w:start w:val="1"/>
      <w:numFmt w:val="bullet"/>
      <w:lvlText w:val=""/>
      <w:lvlJc w:val="left"/>
      <w:pPr>
        <w:tabs>
          <w:tab w:val="num" w:pos="2160"/>
        </w:tabs>
        <w:ind w:left="2160" w:hanging="360"/>
      </w:pPr>
      <w:rPr>
        <w:rFonts w:ascii="Wingdings" w:hAnsi="Wingdings" w:hint="default"/>
      </w:rPr>
    </w:lvl>
    <w:lvl w:ilvl="3" w:tplc="01404402" w:tentative="1">
      <w:start w:val="1"/>
      <w:numFmt w:val="bullet"/>
      <w:lvlText w:val=""/>
      <w:lvlJc w:val="left"/>
      <w:pPr>
        <w:tabs>
          <w:tab w:val="num" w:pos="2880"/>
        </w:tabs>
        <w:ind w:left="2880" w:hanging="360"/>
      </w:pPr>
      <w:rPr>
        <w:rFonts w:ascii="Wingdings" w:hAnsi="Wingdings" w:hint="default"/>
      </w:rPr>
    </w:lvl>
    <w:lvl w:ilvl="4" w:tplc="8F30CA44" w:tentative="1">
      <w:start w:val="1"/>
      <w:numFmt w:val="bullet"/>
      <w:lvlText w:val=""/>
      <w:lvlJc w:val="left"/>
      <w:pPr>
        <w:tabs>
          <w:tab w:val="num" w:pos="3600"/>
        </w:tabs>
        <w:ind w:left="3600" w:hanging="360"/>
      </w:pPr>
      <w:rPr>
        <w:rFonts w:ascii="Wingdings" w:hAnsi="Wingdings" w:hint="default"/>
      </w:rPr>
    </w:lvl>
    <w:lvl w:ilvl="5" w:tplc="5000A040" w:tentative="1">
      <w:start w:val="1"/>
      <w:numFmt w:val="bullet"/>
      <w:lvlText w:val=""/>
      <w:lvlJc w:val="left"/>
      <w:pPr>
        <w:tabs>
          <w:tab w:val="num" w:pos="4320"/>
        </w:tabs>
        <w:ind w:left="4320" w:hanging="360"/>
      </w:pPr>
      <w:rPr>
        <w:rFonts w:ascii="Wingdings" w:hAnsi="Wingdings" w:hint="default"/>
      </w:rPr>
    </w:lvl>
    <w:lvl w:ilvl="6" w:tplc="42947F4A" w:tentative="1">
      <w:start w:val="1"/>
      <w:numFmt w:val="bullet"/>
      <w:lvlText w:val=""/>
      <w:lvlJc w:val="left"/>
      <w:pPr>
        <w:tabs>
          <w:tab w:val="num" w:pos="5040"/>
        </w:tabs>
        <w:ind w:left="5040" w:hanging="360"/>
      </w:pPr>
      <w:rPr>
        <w:rFonts w:ascii="Wingdings" w:hAnsi="Wingdings" w:hint="default"/>
      </w:rPr>
    </w:lvl>
    <w:lvl w:ilvl="7" w:tplc="9E3E5ACA" w:tentative="1">
      <w:start w:val="1"/>
      <w:numFmt w:val="bullet"/>
      <w:lvlText w:val=""/>
      <w:lvlJc w:val="left"/>
      <w:pPr>
        <w:tabs>
          <w:tab w:val="num" w:pos="5760"/>
        </w:tabs>
        <w:ind w:left="5760" w:hanging="360"/>
      </w:pPr>
      <w:rPr>
        <w:rFonts w:ascii="Wingdings" w:hAnsi="Wingdings" w:hint="default"/>
      </w:rPr>
    </w:lvl>
    <w:lvl w:ilvl="8" w:tplc="678267C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627187"/>
    <w:multiLevelType w:val="hybridMultilevel"/>
    <w:tmpl w:val="347AB3F8"/>
    <w:lvl w:ilvl="0" w:tplc="AC72437A">
      <w:start w:val="1"/>
      <w:numFmt w:val="bullet"/>
      <w:lvlText w:val=""/>
      <w:lvlJc w:val="left"/>
      <w:pPr>
        <w:tabs>
          <w:tab w:val="num" w:pos="720"/>
        </w:tabs>
        <w:ind w:left="720" w:hanging="360"/>
      </w:pPr>
      <w:rPr>
        <w:rFonts w:ascii="Wingdings" w:hAnsi="Wingdings" w:hint="default"/>
      </w:rPr>
    </w:lvl>
    <w:lvl w:ilvl="1" w:tplc="0D2EE648" w:tentative="1">
      <w:start w:val="1"/>
      <w:numFmt w:val="bullet"/>
      <w:lvlText w:val=""/>
      <w:lvlJc w:val="left"/>
      <w:pPr>
        <w:tabs>
          <w:tab w:val="num" w:pos="1440"/>
        </w:tabs>
        <w:ind w:left="1440" w:hanging="360"/>
      </w:pPr>
      <w:rPr>
        <w:rFonts w:ascii="Wingdings" w:hAnsi="Wingdings" w:hint="default"/>
      </w:rPr>
    </w:lvl>
    <w:lvl w:ilvl="2" w:tplc="0C5C83A8" w:tentative="1">
      <w:start w:val="1"/>
      <w:numFmt w:val="bullet"/>
      <w:lvlText w:val=""/>
      <w:lvlJc w:val="left"/>
      <w:pPr>
        <w:tabs>
          <w:tab w:val="num" w:pos="2160"/>
        </w:tabs>
        <w:ind w:left="2160" w:hanging="360"/>
      </w:pPr>
      <w:rPr>
        <w:rFonts w:ascii="Wingdings" w:hAnsi="Wingdings" w:hint="default"/>
      </w:rPr>
    </w:lvl>
    <w:lvl w:ilvl="3" w:tplc="4A505800" w:tentative="1">
      <w:start w:val="1"/>
      <w:numFmt w:val="bullet"/>
      <w:lvlText w:val=""/>
      <w:lvlJc w:val="left"/>
      <w:pPr>
        <w:tabs>
          <w:tab w:val="num" w:pos="2880"/>
        </w:tabs>
        <w:ind w:left="2880" w:hanging="360"/>
      </w:pPr>
      <w:rPr>
        <w:rFonts w:ascii="Wingdings" w:hAnsi="Wingdings" w:hint="default"/>
      </w:rPr>
    </w:lvl>
    <w:lvl w:ilvl="4" w:tplc="48868FD0" w:tentative="1">
      <w:start w:val="1"/>
      <w:numFmt w:val="bullet"/>
      <w:lvlText w:val=""/>
      <w:lvlJc w:val="left"/>
      <w:pPr>
        <w:tabs>
          <w:tab w:val="num" w:pos="3600"/>
        </w:tabs>
        <w:ind w:left="3600" w:hanging="360"/>
      </w:pPr>
      <w:rPr>
        <w:rFonts w:ascii="Wingdings" w:hAnsi="Wingdings" w:hint="default"/>
      </w:rPr>
    </w:lvl>
    <w:lvl w:ilvl="5" w:tplc="C9289534" w:tentative="1">
      <w:start w:val="1"/>
      <w:numFmt w:val="bullet"/>
      <w:lvlText w:val=""/>
      <w:lvlJc w:val="left"/>
      <w:pPr>
        <w:tabs>
          <w:tab w:val="num" w:pos="4320"/>
        </w:tabs>
        <w:ind w:left="4320" w:hanging="360"/>
      </w:pPr>
      <w:rPr>
        <w:rFonts w:ascii="Wingdings" w:hAnsi="Wingdings" w:hint="default"/>
      </w:rPr>
    </w:lvl>
    <w:lvl w:ilvl="6" w:tplc="641A94B8" w:tentative="1">
      <w:start w:val="1"/>
      <w:numFmt w:val="bullet"/>
      <w:lvlText w:val=""/>
      <w:lvlJc w:val="left"/>
      <w:pPr>
        <w:tabs>
          <w:tab w:val="num" w:pos="5040"/>
        </w:tabs>
        <w:ind w:left="5040" w:hanging="360"/>
      </w:pPr>
      <w:rPr>
        <w:rFonts w:ascii="Wingdings" w:hAnsi="Wingdings" w:hint="default"/>
      </w:rPr>
    </w:lvl>
    <w:lvl w:ilvl="7" w:tplc="C8B8E2AA" w:tentative="1">
      <w:start w:val="1"/>
      <w:numFmt w:val="bullet"/>
      <w:lvlText w:val=""/>
      <w:lvlJc w:val="left"/>
      <w:pPr>
        <w:tabs>
          <w:tab w:val="num" w:pos="5760"/>
        </w:tabs>
        <w:ind w:left="5760" w:hanging="360"/>
      </w:pPr>
      <w:rPr>
        <w:rFonts w:ascii="Wingdings" w:hAnsi="Wingdings" w:hint="default"/>
      </w:rPr>
    </w:lvl>
    <w:lvl w:ilvl="8" w:tplc="43CC480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702056"/>
    <w:multiLevelType w:val="multilevel"/>
    <w:tmpl w:val="04090023"/>
    <w:lvl w:ilvl="0">
      <w:start w:val="1"/>
      <w:numFmt w:val="upperRoman"/>
      <w:lvlText w:val="Makal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4"/>
  </w:num>
  <w:num w:numId="15">
    <w:abstractNumId w:val="18"/>
  </w:num>
  <w:num w:numId="16">
    <w:abstractNumId w:val="11"/>
  </w:num>
  <w:num w:numId="17">
    <w:abstractNumId w:val="12"/>
  </w:num>
  <w:num w:numId="18">
    <w:abstractNumId w:val="17"/>
  </w:num>
  <w:num w:numId="19">
    <w:abstractNumId w:val="15"/>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BC"/>
    <w:rsid w:val="000075C7"/>
    <w:rsid w:val="00011086"/>
    <w:rsid w:val="00055447"/>
    <w:rsid w:val="000B1655"/>
    <w:rsid w:val="000B48AE"/>
    <w:rsid w:val="000C1CFC"/>
    <w:rsid w:val="000D3F41"/>
    <w:rsid w:val="000D440F"/>
    <w:rsid w:val="001106A6"/>
    <w:rsid w:val="00122014"/>
    <w:rsid w:val="001228BC"/>
    <w:rsid w:val="0013507D"/>
    <w:rsid w:val="00135D6B"/>
    <w:rsid w:val="001801D4"/>
    <w:rsid w:val="001A217C"/>
    <w:rsid w:val="001B5AAD"/>
    <w:rsid w:val="001D5DFB"/>
    <w:rsid w:val="001F2EB8"/>
    <w:rsid w:val="002345E4"/>
    <w:rsid w:val="00234715"/>
    <w:rsid w:val="0028113D"/>
    <w:rsid w:val="00290AFF"/>
    <w:rsid w:val="002D7A13"/>
    <w:rsid w:val="00312384"/>
    <w:rsid w:val="0033067C"/>
    <w:rsid w:val="003539BC"/>
    <w:rsid w:val="00355DCA"/>
    <w:rsid w:val="003823AC"/>
    <w:rsid w:val="00394C17"/>
    <w:rsid w:val="003C35CE"/>
    <w:rsid w:val="003E302B"/>
    <w:rsid w:val="003E7EE7"/>
    <w:rsid w:val="0043261F"/>
    <w:rsid w:val="0043600A"/>
    <w:rsid w:val="00447596"/>
    <w:rsid w:val="00452465"/>
    <w:rsid w:val="004621F2"/>
    <w:rsid w:val="00464E3D"/>
    <w:rsid w:val="00483B07"/>
    <w:rsid w:val="00490DF6"/>
    <w:rsid w:val="00496093"/>
    <w:rsid w:val="00496550"/>
    <w:rsid w:val="004B2064"/>
    <w:rsid w:val="004B7674"/>
    <w:rsid w:val="004D15E5"/>
    <w:rsid w:val="004D2ECC"/>
    <w:rsid w:val="004F4F87"/>
    <w:rsid w:val="0050234E"/>
    <w:rsid w:val="00530594"/>
    <w:rsid w:val="0053737B"/>
    <w:rsid w:val="00543B57"/>
    <w:rsid w:val="00551A02"/>
    <w:rsid w:val="005534FA"/>
    <w:rsid w:val="0056082A"/>
    <w:rsid w:val="00591AE8"/>
    <w:rsid w:val="005A4DD0"/>
    <w:rsid w:val="005D0A71"/>
    <w:rsid w:val="005D3A03"/>
    <w:rsid w:val="006044C8"/>
    <w:rsid w:val="00612F08"/>
    <w:rsid w:val="00614C4A"/>
    <w:rsid w:val="00626F2B"/>
    <w:rsid w:val="006271AE"/>
    <w:rsid w:val="0067278F"/>
    <w:rsid w:val="00697152"/>
    <w:rsid w:val="006A049D"/>
    <w:rsid w:val="006C586E"/>
    <w:rsid w:val="006D3A1A"/>
    <w:rsid w:val="00733ED2"/>
    <w:rsid w:val="00750B25"/>
    <w:rsid w:val="0075158A"/>
    <w:rsid w:val="00752361"/>
    <w:rsid w:val="00762C09"/>
    <w:rsid w:val="007A601C"/>
    <w:rsid w:val="008002C0"/>
    <w:rsid w:val="00801A68"/>
    <w:rsid w:val="008141B2"/>
    <w:rsid w:val="00816F56"/>
    <w:rsid w:val="00827725"/>
    <w:rsid w:val="00834897"/>
    <w:rsid w:val="008725C8"/>
    <w:rsid w:val="0087580B"/>
    <w:rsid w:val="008A1365"/>
    <w:rsid w:val="008C2E48"/>
    <w:rsid w:val="008C5323"/>
    <w:rsid w:val="008C7FAD"/>
    <w:rsid w:val="008D404D"/>
    <w:rsid w:val="008F313E"/>
    <w:rsid w:val="00913EDB"/>
    <w:rsid w:val="0093537D"/>
    <w:rsid w:val="00941820"/>
    <w:rsid w:val="00955180"/>
    <w:rsid w:val="009A6A3B"/>
    <w:rsid w:val="009A6FE7"/>
    <w:rsid w:val="009A7B90"/>
    <w:rsid w:val="009D6398"/>
    <w:rsid w:val="00A27217"/>
    <w:rsid w:val="00A47109"/>
    <w:rsid w:val="00A77999"/>
    <w:rsid w:val="00A974A6"/>
    <w:rsid w:val="00AB3C13"/>
    <w:rsid w:val="00AB738A"/>
    <w:rsid w:val="00AC0B62"/>
    <w:rsid w:val="00AC7BEF"/>
    <w:rsid w:val="00AF12AF"/>
    <w:rsid w:val="00AF5845"/>
    <w:rsid w:val="00B44798"/>
    <w:rsid w:val="00B60E89"/>
    <w:rsid w:val="00B806A6"/>
    <w:rsid w:val="00B823AA"/>
    <w:rsid w:val="00B82672"/>
    <w:rsid w:val="00B83765"/>
    <w:rsid w:val="00B92CBF"/>
    <w:rsid w:val="00BA45DB"/>
    <w:rsid w:val="00BF4184"/>
    <w:rsid w:val="00BF44EB"/>
    <w:rsid w:val="00C0601E"/>
    <w:rsid w:val="00C10035"/>
    <w:rsid w:val="00C153B9"/>
    <w:rsid w:val="00C31D30"/>
    <w:rsid w:val="00C5401B"/>
    <w:rsid w:val="00CA46D4"/>
    <w:rsid w:val="00CB3671"/>
    <w:rsid w:val="00CC3FBC"/>
    <w:rsid w:val="00CD6E39"/>
    <w:rsid w:val="00CF6E91"/>
    <w:rsid w:val="00D3242F"/>
    <w:rsid w:val="00D85B68"/>
    <w:rsid w:val="00DC09EF"/>
    <w:rsid w:val="00DF0540"/>
    <w:rsid w:val="00DF1A2D"/>
    <w:rsid w:val="00E12D2E"/>
    <w:rsid w:val="00E30751"/>
    <w:rsid w:val="00E3098B"/>
    <w:rsid w:val="00E32EC1"/>
    <w:rsid w:val="00E3364C"/>
    <w:rsid w:val="00E6004D"/>
    <w:rsid w:val="00E81978"/>
    <w:rsid w:val="00EA0C65"/>
    <w:rsid w:val="00EB02E9"/>
    <w:rsid w:val="00EE7A97"/>
    <w:rsid w:val="00F00309"/>
    <w:rsid w:val="00F379B7"/>
    <w:rsid w:val="00F525FA"/>
    <w:rsid w:val="00F63FF7"/>
    <w:rsid w:val="00F729B9"/>
    <w:rsid w:val="00F979EA"/>
    <w:rsid w:val="00FA473C"/>
    <w:rsid w:val="00FE579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B3F438"/>
  <w15:chartTrackingRefBased/>
  <w15:docId w15:val="{3BF40394-03D8-4101-92FE-30500999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tr-TR"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Balk1">
    <w:name w:val="heading 1"/>
    <w:basedOn w:val="Normal"/>
    <w:next w:val="Normal"/>
    <w:link w:val="Balk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Balk2">
    <w:name w:val="heading 2"/>
    <w:basedOn w:val="Normal"/>
    <w:next w:val="Normal"/>
    <w:link w:val="Balk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Balk3">
    <w:name w:val="heading 3"/>
    <w:basedOn w:val="Normal"/>
    <w:next w:val="Normal"/>
    <w:link w:val="Balk3Char"/>
    <w:uiPriority w:val="4"/>
    <w:unhideWhenUsed/>
    <w:qFormat/>
    <w:rsid w:val="00C31D30"/>
    <w:pPr>
      <w:keepNext/>
      <w:keepLines/>
      <w:outlineLvl w:val="2"/>
    </w:pPr>
    <w:rPr>
      <w:rFonts w:asciiTheme="majorHAnsi" w:eastAsiaTheme="majorEastAsia" w:hAnsiTheme="majorHAnsi" w:cstheme="majorBidi"/>
      <w:b/>
      <w:bCs/>
    </w:rPr>
  </w:style>
  <w:style w:type="paragraph" w:styleId="Balk4">
    <w:name w:val="heading 4"/>
    <w:basedOn w:val="Normal"/>
    <w:next w:val="Normal"/>
    <w:link w:val="Balk4Char"/>
    <w:uiPriority w:val="4"/>
    <w:unhideWhenUsed/>
    <w:qFormat/>
    <w:rsid w:val="00C31D30"/>
    <w:pPr>
      <w:keepNext/>
      <w:keepLines/>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4"/>
    <w:unhideWhenUsed/>
    <w:qFormat/>
    <w:rsid w:val="00C31D30"/>
    <w:pPr>
      <w:keepNext/>
      <w:keepLines/>
      <w:outlineLvl w:val="4"/>
    </w:pPr>
    <w:rPr>
      <w:rFonts w:asciiTheme="majorHAnsi" w:eastAsiaTheme="majorEastAsia" w:hAnsiTheme="majorHAnsi" w:cstheme="majorBidi"/>
      <w:i/>
      <w:iCs/>
    </w:rPr>
  </w:style>
  <w:style w:type="paragraph" w:styleId="Balk6">
    <w:name w:val="heading 6"/>
    <w:basedOn w:val="Normal"/>
    <w:next w:val="Normal"/>
    <w:link w:val="Balk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Balk7">
    <w:name w:val="heading 7"/>
    <w:basedOn w:val="Normal"/>
    <w:next w:val="Normal"/>
    <w:link w:val="Balk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Balk8">
    <w:name w:val="heading 8"/>
    <w:basedOn w:val="Normal"/>
    <w:next w:val="Normal"/>
    <w:link w:val="Balk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Balk9">
    <w:name w:val="heading 9"/>
    <w:basedOn w:val="Normal"/>
    <w:next w:val="Normal"/>
    <w:link w:val="Balk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lmBal">
    <w:name w:val="Bölüm Başlığı"/>
    <w:basedOn w:val="Normal"/>
    <w:uiPriority w:val="2"/>
    <w:qFormat/>
    <w:pPr>
      <w:pageBreakBefore/>
      <w:ind w:firstLine="0"/>
      <w:jc w:val="center"/>
      <w:outlineLvl w:val="0"/>
    </w:pPr>
    <w:rPr>
      <w:rFonts w:asciiTheme="majorHAnsi" w:eastAsiaTheme="majorEastAsia" w:hAnsiTheme="majorHAnsi" w:cstheme="majorBidi"/>
    </w:rPr>
  </w:style>
  <w:style w:type="paragraph" w:styleId="stBilgi">
    <w:name w:val="header"/>
    <w:basedOn w:val="Normal"/>
    <w:link w:val="stBilgiChar"/>
    <w:uiPriority w:val="99"/>
    <w:unhideWhenUsed/>
    <w:qFormat/>
    <w:pPr>
      <w:spacing w:line="240" w:lineRule="auto"/>
      <w:ind w:firstLine="0"/>
    </w:pPr>
  </w:style>
  <w:style w:type="character" w:customStyle="1" w:styleId="stBilgiChar">
    <w:name w:val="Üst Bilgi Char"/>
    <w:basedOn w:val="VarsaylanParagrafYazTipi"/>
    <w:link w:val="stBilgi"/>
    <w:uiPriority w:val="99"/>
    <w:rPr>
      <w:kern w:val="24"/>
    </w:rPr>
  </w:style>
  <w:style w:type="character" w:styleId="Gl">
    <w:name w:val="Strong"/>
    <w:basedOn w:val="VarsaylanParagrafYazTipi"/>
    <w:uiPriority w:val="22"/>
    <w:unhideWhenUsed/>
    <w:qFormat/>
    <w:rsid w:val="0056082A"/>
    <w:rPr>
      <w:rFonts w:asciiTheme="minorHAnsi" w:hAnsiTheme="minorHAnsi"/>
      <w:b w:val="0"/>
      <w:bCs w:val="0"/>
      <w:caps/>
      <w:smallCaps w:val="0"/>
      <w:sz w:val="22"/>
    </w:rPr>
  </w:style>
  <w:style w:type="character" w:styleId="YerTutucuMetni">
    <w:name w:val="Placeholder Text"/>
    <w:basedOn w:val="VarsaylanParagrafYazTipi"/>
    <w:uiPriority w:val="99"/>
    <w:semiHidden/>
    <w:rsid w:val="005D3A03"/>
    <w:rPr>
      <w:color w:val="404040" w:themeColor="text1" w:themeTint="BF"/>
    </w:rPr>
  </w:style>
  <w:style w:type="paragraph" w:styleId="AralkYok">
    <w:name w:val="No Spacing"/>
    <w:aliases w:val="Girinti Yok"/>
    <w:uiPriority w:val="3"/>
    <w:qFormat/>
    <w:pPr>
      <w:ind w:firstLine="0"/>
    </w:pPr>
  </w:style>
  <w:style w:type="character" w:customStyle="1" w:styleId="Balk1Char">
    <w:name w:val="Başlık 1 Char"/>
    <w:basedOn w:val="VarsaylanParagrafYazTipi"/>
    <w:link w:val="Balk1"/>
    <w:uiPriority w:val="4"/>
    <w:rPr>
      <w:rFonts w:asciiTheme="majorHAnsi" w:eastAsiaTheme="majorEastAsia" w:hAnsiTheme="majorHAnsi" w:cstheme="majorBidi"/>
      <w:b/>
      <w:bCs/>
      <w:kern w:val="24"/>
    </w:rPr>
  </w:style>
  <w:style w:type="character" w:customStyle="1" w:styleId="Balk2Char">
    <w:name w:val="Başlık 2 Char"/>
    <w:basedOn w:val="VarsaylanParagrafYazTipi"/>
    <w:link w:val="Balk2"/>
    <w:uiPriority w:val="4"/>
    <w:rPr>
      <w:rFonts w:asciiTheme="majorHAnsi" w:eastAsiaTheme="majorEastAsia" w:hAnsiTheme="majorHAnsi" w:cstheme="majorBidi"/>
      <w:b/>
      <w:bCs/>
      <w:kern w:val="24"/>
    </w:rPr>
  </w:style>
  <w:style w:type="paragraph" w:styleId="KonuBal">
    <w:name w:val="Title"/>
    <w:basedOn w:val="Normal"/>
    <w:link w:val="KonuBalChar"/>
    <w:qFormat/>
    <w:pPr>
      <w:spacing w:before="2400"/>
      <w:ind w:firstLine="0"/>
      <w:contextualSpacing/>
      <w:jc w:val="center"/>
    </w:pPr>
    <w:rPr>
      <w:rFonts w:asciiTheme="majorHAnsi" w:eastAsiaTheme="majorEastAsia" w:hAnsiTheme="majorHAnsi" w:cstheme="majorBidi"/>
    </w:rPr>
  </w:style>
  <w:style w:type="character" w:customStyle="1" w:styleId="KonuBalChar">
    <w:name w:val="Konu Başlığı Char"/>
    <w:basedOn w:val="VarsaylanParagrafYazTipi"/>
    <w:link w:val="KonuBal"/>
    <w:rsid w:val="008C5323"/>
    <w:rPr>
      <w:rFonts w:asciiTheme="majorHAnsi" w:eastAsiaTheme="majorEastAsia" w:hAnsiTheme="majorHAnsi" w:cstheme="majorBidi"/>
      <w:kern w:val="24"/>
    </w:rPr>
  </w:style>
  <w:style w:type="character" w:styleId="Vurgu">
    <w:name w:val="Emphasis"/>
    <w:basedOn w:val="VarsaylanParagrafYazTipi"/>
    <w:uiPriority w:val="4"/>
    <w:unhideWhenUsed/>
    <w:qFormat/>
    <w:rsid w:val="00E30751"/>
    <w:rPr>
      <w:rFonts w:asciiTheme="minorHAnsi" w:hAnsiTheme="minorHAnsi"/>
      <w:i/>
      <w:iCs/>
      <w:sz w:val="24"/>
    </w:rPr>
  </w:style>
  <w:style w:type="character" w:customStyle="1" w:styleId="Balk3Char">
    <w:name w:val="Başlık 3 Char"/>
    <w:basedOn w:val="VarsaylanParagrafYazTipi"/>
    <w:link w:val="Balk3"/>
    <w:uiPriority w:val="4"/>
    <w:rsid w:val="00C31D30"/>
    <w:rPr>
      <w:rFonts w:asciiTheme="majorHAnsi" w:eastAsiaTheme="majorEastAsia" w:hAnsiTheme="majorHAnsi" w:cstheme="majorBidi"/>
      <w:b/>
      <w:bCs/>
      <w:kern w:val="24"/>
    </w:rPr>
  </w:style>
  <w:style w:type="character" w:customStyle="1" w:styleId="Balk4Char">
    <w:name w:val="Başlık 4 Char"/>
    <w:basedOn w:val="VarsaylanParagrafYazTipi"/>
    <w:link w:val="Balk4"/>
    <w:uiPriority w:val="4"/>
    <w:rsid w:val="00C31D30"/>
    <w:rPr>
      <w:rFonts w:asciiTheme="majorHAnsi" w:eastAsiaTheme="majorEastAsia" w:hAnsiTheme="majorHAnsi" w:cstheme="majorBidi"/>
      <w:b/>
      <w:bCs/>
      <w:i/>
      <w:iCs/>
      <w:kern w:val="24"/>
    </w:rPr>
  </w:style>
  <w:style w:type="character" w:customStyle="1" w:styleId="Balk5Char">
    <w:name w:val="Başlık 5 Char"/>
    <w:basedOn w:val="VarsaylanParagrafYazTipi"/>
    <w:link w:val="Balk5"/>
    <w:uiPriority w:val="4"/>
    <w:rsid w:val="00C31D30"/>
    <w:rPr>
      <w:rFonts w:asciiTheme="majorHAnsi" w:eastAsiaTheme="majorEastAsia" w:hAnsiTheme="majorHAnsi" w:cstheme="majorBidi"/>
      <w:i/>
      <w:iCs/>
      <w:kern w:val="24"/>
    </w:rPr>
  </w:style>
  <w:style w:type="paragraph" w:styleId="BalonMetni">
    <w:name w:val="Balloon Text"/>
    <w:basedOn w:val="Normal"/>
    <w:link w:val="BalonMetniChar"/>
    <w:uiPriority w:val="99"/>
    <w:semiHidden/>
    <w:unhideWhenUsed/>
    <w:rsid w:val="00FF2002"/>
    <w:pPr>
      <w:spacing w:line="240" w:lineRule="auto"/>
      <w:ind w:firstLine="0"/>
    </w:pPr>
    <w:rPr>
      <w:rFonts w:ascii="Segoe UI" w:hAnsi="Segoe UI" w:cs="Segoe UI"/>
      <w:sz w:val="22"/>
      <w:szCs w:val="18"/>
    </w:rPr>
  </w:style>
  <w:style w:type="character" w:customStyle="1" w:styleId="BalonMetniChar">
    <w:name w:val="Balon Metni Char"/>
    <w:basedOn w:val="VarsaylanParagrafYazTipi"/>
    <w:link w:val="BalonMetni"/>
    <w:uiPriority w:val="99"/>
    <w:semiHidden/>
    <w:rsid w:val="00FF2002"/>
    <w:rPr>
      <w:rFonts w:ascii="Segoe UI" w:hAnsi="Segoe UI" w:cs="Segoe UI"/>
      <w:kern w:val="24"/>
      <w:sz w:val="22"/>
      <w:szCs w:val="18"/>
    </w:rPr>
  </w:style>
  <w:style w:type="paragraph" w:styleId="Kaynaka">
    <w:name w:val="Bibliography"/>
    <w:basedOn w:val="Normal"/>
    <w:next w:val="Normal"/>
    <w:uiPriority w:val="37"/>
    <w:unhideWhenUsed/>
    <w:qFormat/>
    <w:pPr>
      <w:ind w:left="720" w:hanging="720"/>
    </w:pPr>
  </w:style>
  <w:style w:type="paragraph" w:styleId="bekMetni">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GvdeMetni">
    <w:name w:val="Body Text"/>
    <w:basedOn w:val="Normal"/>
    <w:link w:val="GvdeMetniChar"/>
    <w:uiPriority w:val="99"/>
    <w:semiHidden/>
    <w:unhideWhenUsed/>
    <w:pPr>
      <w:spacing w:after="120"/>
      <w:ind w:firstLine="0"/>
    </w:pPr>
  </w:style>
  <w:style w:type="character" w:customStyle="1" w:styleId="GvdeMetniChar">
    <w:name w:val="Gövde Metni Char"/>
    <w:basedOn w:val="VarsaylanParagrafYazTipi"/>
    <w:link w:val="GvdeMetni"/>
    <w:uiPriority w:val="99"/>
    <w:semiHidden/>
    <w:rPr>
      <w:kern w:val="24"/>
    </w:rPr>
  </w:style>
  <w:style w:type="paragraph" w:styleId="GvdeMetni2">
    <w:name w:val="Body Text 2"/>
    <w:basedOn w:val="Normal"/>
    <w:link w:val="GvdeMetni2Char"/>
    <w:uiPriority w:val="99"/>
    <w:semiHidden/>
    <w:unhideWhenUsed/>
    <w:pPr>
      <w:spacing w:after="120"/>
      <w:ind w:firstLine="0"/>
    </w:pPr>
  </w:style>
  <w:style w:type="character" w:customStyle="1" w:styleId="GvdeMetni2Char">
    <w:name w:val="Gövde Metni 2 Char"/>
    <w:basedOn w:val="VarsaylanParagrafYazTipi"/>
    <w:link w:val="GvdeMetni2"/>
    <w:uiPriority w:val="99"/>
    <w:semiHidden/>
    <w:rPr>
      <w:kern w:val="24"/>
    </w:rPr>
  </w:style>
  <w:style w:type="paragraph" w:styleId="GvdeMetni3">
    <w:name w:val="Body Text 3"/>
    <w:basedOn w:val="Normal"/>
    <w:link w:val="GvdeMetni3Char"/>
    <w:uiPriority w:val="99"/>
    <w:semiHidden/>
    <w:unhideWhenUsed/>
    <w:rsid w:val="00FF2002"/>
    <w:pPr>
      <w:spacing w:after="120"/>
      <w:ind w:firstLine="0"/>
    </w:pPr>
    <w:rPr>
      <w:sz w:val="22"/>
      <w:szCs w:val="16"/>
    </w:rPr>
  </w:style>
  <w:style w:type="character" w:customStyle="1" w:styleId="GvdeMetni3Char">
    <w:name w:val="Gövde Metni 3 Char"/>
    <w:basedOn w:val="VarsaylanParagrafYazTipi"/>
    <w:link w:val="GvdeMetni3"/>
    <w:uiPriority w:val="99"/>
    <w:semiHidden/>
    <w:rsid w:val="00FF2002"/>
    <w:rPr>
      <w:kern w:val="24"/>
      <w:sz w:val="22"/>
      <w:szCs w:val="16"/>
    </w:rPr>
  </w:style>
  <w:style w:type="paragraph" w:styleId="GvdeMetnilkGirintisi">
    <w:name w:val="Body Text First Indent"/>
    <w:basedOn w:val="GvdeMetni"/>
    <w:link w:val="GvdeMetnilkGirintisiChar"/>
    <w:uiPriority w:val="99"/>
    <w:semiHidden/>
    <w:unhideWhenUsed/>
    <w:pPr>
      <w:spacing w:after="0"/>
    </w:pPr>
  </w:style>
  <w:style w:type="character" w:customStyle="1" w:styleId="GvdeMetnilkGirintisiChar">
    <w:name w:val="Gövde Metni İlk Girintisi Char"/>
    <w:basedOn w:val="GvdeMetniChar"/>
    <w:link w:val="GvdeMetnilkGirintisi"/>
    <w:uiPriority w:val="99"/>
    <w:semiHidden/>
    <w:rPr>
      <w:kern w:val="24"/>
    </w:rPr>
  </w:style>
  <w:style w:type="paragraph" w:styleId="GvdeMetniGirintisi">
    <w:name w:val="Body Text Indent"/>
    <w:basedOn w:val="Normal"/>
    <w:link w:val="GvdeMetniGirintisiChar"/>
    <w:uiPriority w:val="99"/>
    <w:semiHidden/>
    <w:unhideWhenUsed/>
    <w:pPr>
      <w:spacing w:after="120"/>
      <w:ind w:left="360" w:firstLine="0"/>
    </w:pPr>
  </w:style>
  <w:style w:type="character" w:customStyle="1" w:styleId="GvdeMetniGirintisiChar">
    <w:name w:val="Gövde Metni Girintisi Char"/>
    <w:basedOn w:val="VarsaylanParagrafYazTipi"/>
    <w:link w:val="GvdeMetniGirintisi"/>
    <w:uiPriority w:val="99"/>
    <w:semiHidden/>
    <w:rPr>
      <w:kern w:val="24"/>
    </w:rPr>
  </w:style>
  <w:style w:type="paragraph" w:styleId="GvdeMetnilkGirintisi2">
    <w:name w:val="Body Text First Indent 2"/>
    <w:basedOn w:val="GvdeMetniGirintisi"/>
    <w:link w:val="GvdeMetnilkGirintisi2Char"/>
    <w:uiPriority w:val="99"/>
    <w:semiHidden/>
    <w:unhideWhenUsed/>
    <w:pPr>
      <w:spacing w:after="0"/>
    </w:pPr>
  </w:style>
  <w:style w:type="character" w:customStyle="1" w:styleId="GvdeMetnilkGirintisi2Char">
    <w:name w:val="Gövde Metni İlk Girintisi 2 Char"/>
    <w:basedOn w:val="GvdeMetniGirintisiChar"/>
    <w:link w:val="GvdeMetnilkGirintisi2"/>
    <w:uiPriority w:val="99"/>
    <w:semiHidden/>
    <w:rPr>
      <w:kern w:val="24"/>
    </w:rPr>
  </w:style>
  <w:style w:type="paragraph" w:styleId="GvdeMetniGirintisi2">
    <w:name w:val="Body Text Indent 2"/>
    <w:basedOn w:val="Normal"/>
    <w:link w:val="GvdeMetniGirintisi2Char"/>
    <w:uiPriority w:val="99"/>
    <w:semiHidden/>
    <w:unhideWhenUsed/>
    <w:pPr>
      <w:spacing w:after="120"/>
      <w:ind w:left="360" w:firstLine="0"/>
    </w:pPr>
  </w:style>
  <w:style w:type="character" w:customStyle="1" w:styleId="GvdeMetniGirintisi2Char">
    <w:name w:val="Gövde Metni Girintisi 2 Char"/>
    <w:basedOn w:val="VarsaylanParagrafYazTipi"/>
    <w:link w:val="GvdeMetniGirintisi2"/>
    <w:uiPriority w:val="99"/>
    <w:semiHidden/>
    <w:rPr>
      <w:kern w:val="24"/>
    </w:rPr>
  </w:style>
  <w:style w:type="paragraph" w:styleId="GvdeMetniGirintisi3">
    <w:name w:val="Body Text Indent 3"/>
    <w:basedOn w:val="Normal"/>
    <w:link w:val="GvdeMetniGirintisi3Char"/>
    <w:uiPriority w:val="99"/>
    <w:semiHidden/>
    <w:unhideWhenUsed/>
    <w:rsid w:val="00FF2002"/>
    <w:pPr>
      <w:spacing w:after="120"/>
      <w:ind w:left="360" w:firstLine="0"/>
    </w:pPr>
    <w:rPr>
      <w:sz w:val="22"/>
      <w:szCs w:val="16"/>
    </w:rPr>
  </w:style>
  <w:style w:type="character" w:customStyle="1" w:styleId="GvdeMetniGirintisi3Char">
    <w:name w:val="Gövde Metni Girintisi 3 Char"/>
    <w:basedOn w:val="VarsaylanParagrafYazTipi"/>
    <w:link w:val="GvdeMetniGirintisi3"/>
    <w:uiPriority w:val="99"/>
    <w:semiHidden/>
    <w:rsid w:val="00FF2002"/>
    <w:rPr>
      <w:kern w:val="24"/>
      <w:sz w:val="22"/>
      <w:szCs w:val="16"/>
    </w:rPr>
  </w:style>
  <w:style w:type="paragraph" w:styleId="ResimYazs">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Kapan">
    <w:name w:val="Closing"/>
    <w:basedOn w:val="Normal"/>
    <w:link w:val="KapanChar"/>
    <w:uiPriority w:val="99"/>
    <w:semiHidden/>
    <w:unhideWhenUsed/>
    <w:pPr>
      <w:spacing w:line="240" w:lineRule="auto"/>
      <w:ind w:left="4320" w:firstLine="0"/>
    </w:pPr>
  </w:style>
  <w:style w:type="character" w:customStyle="1" w:styleId="KapanChar">
    <w:name w:val="Kapanış Char"/>
    <w:basedOn w:val="VarsaylanParagrafYazTipi"/>
    <w:link w:val="Kapan"/>
    <w:uiPriority w:val="99"/>
    <w:semiHidden/>
    <w:rPr>
      <w:kern w:val="24"/>
    </w:rPr>
  </w:style>
  <w:style w:type="paragraph" w:styleId="AklamaMetni">
    <w:name w:val="annotation text"/>
    <w:basedOn w:val="Normal"/>
    <w:link w:val="AklamaMetniChar"/>
    <w:uiPriority w:val="99"/>
    <w:semiHidden/>
    <w:unhideWhenUsed/>
    <w:rsid w:val="00FF2002"/>
    <w:pPr>
      <w:spacing w:line="240" w:lineRule="auto"/>
      <w:ind w:firstLine="0"/>
    </w:pPr>
    <w:rPr>
      <w:sz w:val="22"/>
      <w:szCs w:val="20"/>
    </w:rPr>
  </w:style>
  <w:style w:type="character" w:customStyle="1" w:styleId="AklamaMetniChar">
    <w:name w:val="Açıklama Metni Char"/>
    <w:basedOn w:val="VarsaylanParagrafYazTipi"/>
    <w:link w:val="AklamaMetni"/>
    <w:uiPriority w:val="99"/>
    <w:semiHidden/>
    <w:rsid w:val="00FF2002"/>
    <w:rPr>
      <w:kern w:val="24"/>
      <w:sz w:val="22"/>
      <w:szCs w:val="20"/>
    </w:rPr>
  </w:style>
  <w:style w:type="paragraph" w:styleId="AklamaKonusu">
    <w:name w:val="annotation subject"/>
    <w:basedOn w:val="AklamaMetni"/>
    <w:next w:val="AklamaMetni"/>
    <w:link w:val="AklamaKonusuChar"/>
    <w:uiPriority w:val="99"/>
    <w:semiHidden/>
    <w:unhideWhenUsed/>
    <w:rPr>
      <w:b/>
      <w:bCs/>
    </w:rPr>
  </w:style>
  <w:style w:type="character" w:customStyle="1" w:styleId="AklamaKonusuChar">
    <w:name w:val="Açıklama Konusu Char"/>
    <w:basedOn w:val="AklamaMetniChar"/>
    <w:link w:val="AklamaKonusu"/>
    <w:uiPriority w:val="99"/>
    <w:semiHidden/>
    <w:rPr>
      <w:b/>
      <w:bCs/>
      <w:kern w:val="24"/>
      <w:sz w:val="20"/>
      <w:szCs w:val="20"/>
    </w:rPr>
  </w:style>
  <w:style w:type="paragraph" w:styleId="Tarih">
    <w:name w:val="Date"/>
    <w:basedOn w:val="Normal"/>
    <w:next w:val="Normal"/>
    <w:link w:val="TarihChar"/>
    <w:uiPriority w:val="99"/>
    <w:semiHidden/>
    <w:unhideWhenUsed/>
    <w:pPr>
      <w:ind w:firstLine="0"/>
    </w:pPr>
  </w:style>
  <w:style w:type="character" w:customStyle="1" w:styleId="TarihChar">
    <w:name w:val="Tarih Char"/>
    <w:basedOn w:val="VarsaylanParagrafYazTipi"/>
    <w:link w:val="Tarih"/>
    <w:uiPriority w:val="99"/>
    <w:semiHidden/>
    <w:rPr>
      <w:kern w:val="24"/>
    </w:rPr>
  </w:style>
  <w:style w:type="paragraph" w:styleId="BelgeBalantlar">
    <w:name w:val="Document Map"/>
    <w:basedOn w:val="Normal"/>
    <w:link w:val="BelgeBalantlarChar"/>
    <w:uiPriority w:val="99"/>
    <w:semiHidden/>
    <w:unhideWhenUsed/>
    <w:rsid w:val="00FF2002"/>
    <w:pPr>
      <w:spacing w:line="240" w:lineRule="auto"/>
      <w:ind w:firstLine="0"/>
    </w:pPr>
    <w:rPr>
      <w:rFonts w:ascii="Segoe UI" w:hAnsi="Segoe UI" w:cs="Segoe UI"/>
      <w:sz w:val="22"/>
      <w:szCs w:val="16"/>
    </w:rPr>
  </w:style>
  <w:style w:type="character" w:customStyle="1" w:styleId="BelgeBalantlarChar">
    <w:name w:val="Belge Bağlantıları Char"/>
    <w:basedOn w:val="VarsaylanParagrafYazTipi"/>
    <w:link w:val="BelgeBalantlar"/>
    <w:uiPriority w:val="99"/>
    <w:semiHidden/>
    <w:rsid w:val="00FF2002"/>
    <w:rPr>
      <w:rFonts w:ascii="Segoe UI" w:hAnsi="Segoe UI" w:cs="Segoe UI"/>
      <w:kern w:val="24"/>
      <w:sz w:val="22"/>
      <w:szCs w:val="16"/>
    </w:rPr>
  </w:style>
  <w:style w:type="paragraph" w:styleId="E-postamzas">
    <w:name w:val="E-mail Signature"/>
    <w:basedOn w:val="Normal"/>
    <w:link w:val="E-postamzasChar"/>
    <w:uiPriority w:val="99"/>
    <w:semiHidden/>
    <w:unhideWhenUsed/>
    <w:pPr>
      <w:spacing w:line="240" w:lineRule="auto"/>
      <w:ind w:firstLine="0"/>
    </w:pPr>
  </w:style>
  <w:style w:type="character" w:customStyle="1" w:styleId="E-postamzasChar">
    <w:name w:val="E-posta İmzası Char"/>
    <w:basedOn w:val="VarsaylanParagrafYazTipi"/>
    <w:link w:val="E-postamzas"/>
    <w:uiPriority w:val="99"/>
    <w:semiHidden/>
    <w:rPr>
      <w:kern w:val="24"/>
    </w:rPr>
  </w:style>
  <w:style w:type="paragraph" w:styleId="DipnotMetni">
    <w:name w:val="footnote text"/>
    <w:basedOn w:val="Normal"/>
    <w:link w:val="DipnotMetniChar"/>
    <w:uiPriority w:val="99"/>
    <w:semiHidden/>
    <w:unhideWhenUsed/>
    <w:rsid w:val="00FF2002"/>
    <w:pPr>
      <w:spacing w:line="240" w:lineRule="auto"/>
    </w:pPr>
    <w:rPr>
      <w:sz w:val="22"/>
      <w:szCs w:val="20"/>
    </w:rPr>
  </w:style>
  <w:style w:type="character" w:customStyle="1" w:styleId="DipnotMetniChar">
    <w:name w:val="Dipnot Metni Char"/>
    <w:basedOn w:val="VarsaylanParagrafYazTipi"/>
    <w:link w:val="DipnotMetni"/>
    <w:uiPriority w:val="99"/>
    <w:semiHidden/>
    <w:rsid w:val="00FF2002"/>
    <w:rPr>
      <w:kern w:val="24"/>
      <w:sz w:val="22"/>
      <w:szCs w:val="20"/>
    </w:rPr>
  </w:style>
  <w:style w:type="paragraph" w:styleId="MektupAdresi">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ZarfD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ltBilgi">
    <w:name w:val="footer"/>
    <w:basedOn w:val="Normal"/>
    <w:link w:val="AltBilgiChar"/>
    <w:uiPriority w:val="99"/>
    <w:unhideWhenUsed/>
    <w:rsid w:val="008002C0"/>
    <w:pPr>
      <w:spacing w:line="240" w:lineRule="auto"/>
      <w:ind w:firstLine="0"/>
    </w:pPr>
  </w:style>
  <w:style w:type="character" w:customStyle="1" w:styleId="AltBilgiChar">
    <w:name w:val="Alt Bilgi Char"/>
    <w:basedOn w:val="VarsaylanParagrafYazTipi"/>
    <w:link w:val="AltBilgi"/>
    <w:uiPriority w:val="99"/>
    <w:rsid w:val="008002C0"/>
    <w:rPr>
      <w:kern w:val="24"/>
    </w:rPr>
  </w:style>
  <w:style w:type="table" w:styleId="TabloKlavuzu">
    <w:name w:val="Table Grid"/>
    <w:basedOn w:val="NormalTablo"/>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6Char">
    <w:name w:val="Başlık 6 Char"/>
    <w:basedOn w:val="VarsaylanParagrafYazTipi"/>
    <w:link w:val="Balk6"/>
    <w:uiPriority w:val="9"/>
    <w:semiHidden/>
    <w:rPr>
      <w:rFonts w:asciiTheme="majorHAnsi" w:eastAsiaTheme="majorEastAsia" w:hAnsiTheme="majorHAnsi" w:cstheme="majorBidi"/>
      <w:color w:val="6E6E6E" w:themeColor="accent1" w:themeShade="7F"/>
      <w:kern w:val="24"/>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6E6E6E" w:themeColor="accent1" w:themeShade="7F"/>
      <w:kern w:val="24"/>
    </w:rPr>
  </w:style>
  <w:style w:type="character" w:customStyle="1" w:styleId="Balk8Char">
    <w:name w:val="Başlık 8 Char"/>
    <w:basedOn w:val="VarsaylanParagrafYazTipi"/>
    <w:link w:val="Balk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Balk9Char">
    <w:name w:val="Başlık 9 Char"/>
    <w:basedOn w:val="VarsaylanParagrafYazTipi"/>
    <w:link w:val="Balk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i">
    <w:name w:val="HTML Address"/>
    <w:basedOn w:val="Normal"/>
    <w:link w:val="HTMLAdresiChar"/>
    <w:uiPriority w:val="99"/>
    <w:semiHidden/>
    <w:unhideWhenUsed/>
    <w:pPr>
      <w:spacing w:line="240" w:lineRule="auto"/>
      <w:ind w:firstLine="0"/>
    </w:pPr>
    <w:rPr>
      <w:i/>
      <w:iCs/>
    </w:rPr>
  </w:style>
  <w:style w:type="character" w:customStyle="1" w:styleId="HTMLAdresiChar">
    <w:name w:val="HTML Adresi Char"/>
    <w:basedOn w:val="VarsaylanParagrafYazTipi"/>
    <w:link w:val="HTMLAdresi"/>
    <w:uiPriority w:val="99"/>
    <w:semiHidden/>
    <w:rPr>
      <w:i/>
      <w:iCs/>
      <w:kern w:val="24"/>
    </w:rPr>
  </w:style>
  <w:style w:type="paragraph" w:styleId="HTMLncedenBiimlendirilmi">
    <w:name w:val="HTML Preformatted"/>
    <w:basedOn w:val="Normal"/>
    <w:link w:val="HTMLncedenBiimlendirilmiChar"/>
    <w:uiPriority w:val="99"/>
    <w:semiHidden/>
    <w:unhideWhenUsed/>
    <w:rsid w:val="00FF2002"/>
    <w:pPr>
      <w:spacing w:line="240" w:lineRule="auto"/>
      <w:ind w:firstLine="0"/>
    </w:pPr>
    <w:rPr>
      <w:rFonts w:ascii="Consolas" w:hAnsi="Consolas" w:cs="Consolas"/>
      <w:sz w:val="22"/>
      <w:szCs w:val="20"/>
    </w:rPr>
  </w:style>
  <w:style w:type="character" w:customStyle="1" w:styleId="HTMLncedenBiimlendirilmiChar">
    <w:name w:val="HTML Önceden Biçimlendirilmiş Char"/>
    <w:basedOn w:val="VarsaylanParagrafYazTipi"/>
    <w:link w:val="HTMLncedenBiimlendirilmi"/>
    <w:uiPriority w:val="99"/>
    <w:semiHidden/>
    <w:rsid w:val="00FF2002"/>
    <w:rPr>
      <w:rFonts w:ascii="Consolas" w:hAnsi="Consolas" w:cs="Consolas"/>
      <w:kern w:val="24"/>
      <w:sz w:val="22"/>
      <w:szCs w:val="20"/>
    </w:rPr>
  </w:style>
  <w:style w:type="paragraph" w:styleId="Dizin1">
    <w:name w:val="index 1"/>
    <w:basedOn w:val="Normal"/>
    <w:next w:val="Normal"/>
    <w:autoRedefine/>
    <w:uiPriority w:val="99"/>
    <w:semiHidden/>
    <w:unhideWhenUsed/>
    <w:pPr>
      <w:spacing w:line="240" w:lineRule="auto"/>
      <w:ind w:left="240" w:firstLine="0"/>
    </w:pPr>
  </w:style>
  <w:style w:type="paragraph" w:styleId="Dizin2">
    <w:name w:val="index 2"/>
    <w:basedOn w:val="Normal"/>
    <w:next w:val="Normal"/>
    <w:autoRedefine/>
    <w:uiPriority w:val="99"/>
    <w:semiHidden/>
    <w:unhideWhenUsed/>
    <w:pPr>
      <w:spacing w:line="240" w:lineRule="auto"/>
      <w:ind w:left="480" w:firstLine="0"/>
    </w:pPr>
  </w:style>
  <w:style w:type="paragraph" w:styleId="Dizin3">
    <w:name w:val="index 3"/>
    <w:basedOn w:val="Normal"/>
    <w:next w:val="Normal"/>
    <w:autoRedefine/>
    <w:uiPriority w:val="99"/>
    <w:semiHidden/>
    <w:unhideWhenUsed/>
    <w:pPr>
      <w:spacing w:line="240" w:lineRule="auto"/>
      <w:ind w:left="720" w:firstLine="0"/>
    </w:pPr>
  </w:style>
  <w:style w:type="paragraph" w:styleId="Dizin4">
    <w:name w:val="index 4"/>
    <w:basedOn w:val="Normal"/>
    <w:next w:val="Normal"/>
    <w:autoRedefine/>
    <w:uiPriority w:val="99"/>
    <w:semiHidden/>
    <w:unhideWhenUsed/>
    <w:pPr>
      <w:spacing w:line="240" w:lineRule="auto"/>
      <w:ind w:left="960" w:firstLine="0"/>
    </w:pPr>
  </w:style>
  <w:style w:type="paragraph" w:styleId="Dizin5">
    <w:name w:val="index 5"/>
    <w:basedOn w:val="Normal"/>
    <w:next w:val="Normal"/>
    <w:autoRedefine/>
    <w:uiPriority w:val="99"/>
    <w:semiHidden/>
    <w:unhideWhenUsed/>
    <w:pPr>
      <w:spacing w:line="240" w:lineRule="auto"/>
      <w:ind w:left="1200" w:firstLine="0"/>
    </w:pPr>
  </w:style>
  <w:style w:type="paragraph" w:styleId="Dizin6">
    <w:name w:val="index 6"/>
    <w:basedOn w:val="Normal"/>
    <w:next w:val="Normal"/>
    <w:autoRedefine/>
    <w:uiPriority w:val="99"/>
    <w:semiHidden/>
    <w:unhideWhenUsed/>
    <w:pPr>
      <w:spacing w:line="240" w:lineRule="auto"/>
      <w:ind w:left="1440" w:firstLine="0"/>
    </w:pPr>
  </w:style>
  <w:style w:type="paragraph" w:styleId="Dizin7">
    <w:name w:val="index 7"/>
    <w:basedOn w:val="Normal"/>
    <w:next w:val="Normal"/>
    <w:autoRedefine/>
    <w:uiPriority w:val="99"/>
    <w:semiHidden/>
    <w:unhideWhenUsed/>
    <w:pPr>
      <w:spacing w:line="240" w:lineRule="auto"/>
      <w:ind w:left="1680" w:firstLine="0"/>
    </w:pPr>
  </w:style>
  <w:style w:type="paragraph" w:styleId="Dizin8">
    <w:name w:val="index 8"/>
    <w:basedOn w:val="Normal"/>
    <w:next w:val="Normal"/>
    <w:autoRedefine/>
    <w:uiPriority w:val="99"/>
    <w:semiHidden/>
    <w:unhideWhenUsed/>
    <w:pPr>
      <w:spacing w:line="240" w:lineRule="auto"/>
      <w:ind w:left="1920" w:firstLine="0"/>
    </w:pPr>
  </w:style>
  <w:style w:type="paragraph" w:styleId="Dizin9">
    <w:name w:val="index 9"/>
    <w:basedOn w:val="Normal"/>
    <w:next w:val="Normal"/>
    <w:autoRedefine/>
    <w:uiPriority w:val="99"/>
    <w:semiHidden/>
    <w:unhideWhenUsed/>
    <w:pPr>
      <w:spacing w:line="240" w:lineRule="auto"/>
      <w:ind w:left="2160" w:firstLine="0"/>
    </w:pPr>
  </w:style>
  <w:style w:type="paragraph" w:styleId="DizinBal">
    <w:name w:val="index heading"/>
    <w:basedOn w:val="Normal"/>
    <w:next w:val="Dizin1"/>
    <w:uiPriority w:val="99"/>
    <w:semiHidden/>
    <w:unhideWhenUsed/>
    <w:pPr>
      <w:ind w:firstLine="0"/>
    </w:pPr>
    <w:rPr>
      <w:rFonts w:asciiTheme="majorHAnsi" w:eastAsiaTheme="majorEastAsia" w:hAnsiTheme="majorHAnsi" w:cstheme="majorBidi"/>
      <w:b/>
      <w:bCs/>
    </w:rPr>
  </w:style>
  <w:style w:type="paragraph" w:styleId="GlAlnt">
    <w:name w:val="Intense Quote"/>
    <w:basedOn w:val="Normal"/>
    <w:next w:val="Normal"/>
    <w:link w:val="GlAlnt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GlAlntChar">
    <w:name w:val="Güçlü Alıntı Char"/>
    <w:basedOn w:val="VarsaylanParagrafYazTipi"/>
    <w:link w:val="GlAlnt"/>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Maddemi">
    <w:name w:val="List Bullet"/>
    <w:basedOn w:val="Normal"/>
    <w:uiPriority w:val="9"/>
    <w:unhideWhenUsed/>
    <w:qFormat/>
    <w:pPr>
      <w:numPr>
        <w:numId w:val="1"/>
      </w:numPr>
      <w:contextualSpacing/>
    </w:pPr>
  </w:style>
  <w:style w:type="paragraph" w:styleId="ListeMaddemi2">
    <w:name w:val="List Bullet 2"/>
    <w:basedOn w:val="Normal"/>
    <w:uiPriority w:val="99"/>
    <w:semiHidden/>
    <w:unhideWhenUsed/>
    <w:pPr>
      <w:numPr>
        <w:numId w:val="2"/>
      </w:numPr>
      <w:ind w:firstLine="0"/>
      <w:contextualSpacing/>
    </w:pPr>
  </w:style>
  <w:style w:type="paragraph" w:styleId="ListeMaddemi3">
    <w:name w:val="List Bullet 3"/>
    <w:basedOn w:val="Normal"/>
    <w:uiPriority w:val="99"/>
    <w:semiHidden/>
    <w:unhideWhenUsed/>
    <w:pPr>
      <w:numPr>
        <w:numId w:val="3"/>
      </w:numPr>
      <w:ind w:firstLine="0"/>
      <w:contextualSpacing/>
    </w:pPr>
  </w:style>
  <w:style w:type="paragraph" w:styleId="ListeMaddemi4">
    <w:name w:val="List Bullet 4"/>
    <w:basedOn w:val="Normal"/>
    <w:uiPriority w:val="99"/>
    <w:semiHidden/>
    <w:unhideWhenUsed/>
    <w:pPr>
      <w:numPr>
        <w:numId w:val="4"/>
      </w:numPr>
      <w:ind w:firstLine="0"/>
      <w:contextualSpacing/>
    </w:pPr>
  </w:style>
  <w:style w:type="paragraph" w:styleId="ListeMaddemi5">
    <w:name w:val="List Bullet 5"/>
    <w:basedOn w:val="Normal"/>
    <w:uiPriority w:val="99"/>
    <w:semiHidden/>
    <w:unhideWhenUsed/>
    <w:pPr>
      <w:numPr>
        <w:numId w:val="5"/>
      </w:numPr>
      <w:ind w:firstLine="0"/>
      <w:contextualSpacing/>
    </w:pPr>
  </w:style>
  <w:style w:type="paragraph" w:styleId="ListeDevam">
    <w:name w:val="List Continue"/>
    <w:basedOn w:val="Normal"/>
    <w:uiPriority w:val="99"/>
    <w:semiHidden/>
    <w:unhideWhenUsed/>
    <w:pPr>
      <w:spacing w:after="120"/>
      <w:ind w:left="360" w:firstLine="0"/>
      <w:contextualSpacing/>
    </w:pPr>
  </w:style>
  <w:style w:type="paragraph" w:styleId="ListeDevam2">
    <w:name w:val="List Continue 2"/>
    <w:basedOn w:val="Normal"/>
    <w:uiPriority w:val="99"/>
    <w:semiHidden/>
    <w:unhideWhenUsed/>
    <w:pPr>
      <w:spacing w:after="120"/>
      <w:ind w:left="720" w:firstLine="0"/>
      <w:contextualSpacing/>
    </w:pPr>
  </w:style>
  <w:style w:type="paragraph" w:styleId="ListeDevam3">
    <w:name w:val="List Continue 3"/>
    <w:basedOn w:val="Normal"/>
    <w:uiPriority w:val="99"/>
    <w:semiHidden/>
    <w:unhideWhenUsed/>
    <w:pPr>
      <w:spacing w:after="120"/>
      <w:ind w:left="1080" w:firstLine="0"/>
      <w:contextualSpacing/>
    </w:pPr>
  </w:style>
  <w:style w:type="paragraph" w:styleId="ListeDevam4">
    <w:name w:val="List Continue 4"/>
    <w:basedOn w:val="Normal"/>
    <w:uiPriority w:val="99"/>
    <w:semiHidden/>
    <w:unhideWhenUsed/>
    <w:pPr>
      <w:spacing w:after="120"/>
      <w:ind w:left="1440" w:firstLine="0"/>
      <w:contextualSpacing/>
    </w:pPr>
  </w:style>
  <w:style w:type="paragraph" w:styleId="ListeDevam5">
    <w:name w:val="List Continue 5"/>
    <w:basedOn w:val="Normal"/>
    <w:uiPriority w:val="99"/>
    <w:semiHidden/>
    <w:unhideWhenUsed/>
    <w:pPr>
      <w:spacing w:after="120"/>
      <w:ind w:left="1800" w:firstLine="0"/>
      <w:contextualSpacing/>
    </w:pPr>
  </w:style>
  <w:style w:type="paragraph" w:styleId="ListeNumaras">
    <w:name w:val="List Number"/>
    <w:basedOn w:val="Normal"/>
    <w:uiPriority w:val="9"/>
    <w:unhideWhenUsed/>
    <w:qFormat/>
    <w:pPr>
      <w:numPr>
        <w:numId w:val="6"/>
      </w:numPr>
      <w:contextualSpacing/>
    </w:pPr>
  </w:style>
  <w:style w:type="paragraph" w:styleId="ListeNumaras2">
    <w:name w:val="List Number 2"/>
    <w:basedOn w:val="Normal"/>
    <w:uiPriority w:val="99"/>
    <w:semiHidden/>
    <w:unhideWhenUsed/>
    <w:pPr>
      <w:numPr>
        <w:numId w:val="7"/>
      </w:numPr>
      <w:ind w:firstLine="0"/>
      <w:contextualSpacing/>
    </w:pPr>
  </w:style>
  <w:style w:type="paragraph" w:styleId="ListeNumaras3">
    <w:name w:val="List Number 3"/>
    <w:basedOn w:val="Normal"/>
    <w:uiPriority w:val="99"/>
    <w:semiHidden/>
    <w:unhideWhenUsed/>
    <w:pPr>
      <w:numPr>
        <w:numId w:val="8"/>
      </w:numPr>
      <w:ind w:firstLine="0"/>
      <w:contextualSpacing/>
    </w:pPr>
  </w:style>
  <w:style w:type="paragraph" w:styleId="ListeNumaras4">
    <w:name w:val="List Number 4"/>
    <w:basedOn w:val="Normal"/>
    <w:uiPriority w:val="99"/>
    <w:semiHidden/>
    <w:unhideWhenUsed/>
    <w:pPr>
      <w:numPr>
        <w:numId w:val="9"/>
      </w:numPr>
      <w:ind w:firstLine="0"/>
      <w:contextualSpacing/>
    </w:pPr>
  </w:style>
  <w:style w:type="paragraph" w:styleId="ListeNumaras5">
    <w:name w:val="List Number 5"/>
    <w:basedOn w:val="Normal"/>
    <w:uiPriority w:val="99"/>
    <w:semiHidden/>
    <w:unhideWhenUsed/>
    <w:pPr>
      <w:numPr>
        <w:numId w:val="10"/>
      </w:numPr>
      <w:ind w:firstLine="0"/>
      <w:contextualSpacing/>
    </w:pPr>
  </w:style>
  <w:style w:type="paragraph" w:styleId="ListeParagraf">
    <w:name w:val="List Paragraph"/>
    <w:basedOn w:val="Normal"/>
    <w:uiPriority w:val="34"/>
    <w:unhideWhenUsed/>
    <w:qFormat/>
    <w:pPr>
      <w:ind w:left="720" w:firstLine="0"/>
      <w:contextualSpacing/>
    </w:pPr>
  </w:style>
  <w:style w:type="paragraph" w:styleId="MakroMetni">
    <w:name w:val="macro"/>
    <w:link w:val="MakroMetni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MetniChar">
    <w:name w:val="Makro Metni Char"/>
    <w:basedOn w:val="VarsaylanParagrafYazTipi"/>
    <w:link w:val="MakroMetni"/>
    <w:uiPriority w:val="99"/>
    <w:semiHidden/>
    <w:rsid w:val="00FF2002"/>
    <w:rPr>
      <w:rFonts w:ascii="Consolas" w:hAnsi="Consolas" w:cs="Consolas"/>
      <w:kern w:val="24"/>
      <w:sz w:val="22"/>
      <w:szCs w:val="20"/>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Girinti">
    <w:name w:val="Normal Indent"/>
    <w:basedOn w:val="Normal"/>
    <w:uiPriority w:val="99"/>
    <w:semiHidden/>
    <w:unhideWhenUsed/>
    <w:pPr>
      <w:ind w:left="720" w:firstLine="0"/>
    </w:pPr>
  </w:style>
  <w:style w:type="paragraph" w:styleId="NotBal">
    <w:name w:val="Note Heading"/>
    <w:basedOn w:val="Normal"/>
    <w:next w:val="Normal"/>
    <w:link w:val="NotBalChar"/>
    <w:uiPriority w:val="99"/>
    <w:semiHidden/>
    <w:unhideWhenUsed/>
    <w:pPr>
      <w:spacing w:line="240" w:lineRule="auto"/>
      <w:ind w:firstLine="0"/>
    </w:pPr>
  </w:style>
  <w:style w:type="character" w:customStyle="1" w:styleId="NotBalChar">
    <w:name w:val="Not Başlığı Char"/>
    <w:basedOn w:val="VarsaylanParagrafYazTipi"/>
    <w:link w:val="NotBal"/>
    <w:uiPriority w:val="99"/>
    <w:semiHidden/>
    <w:rPr>
      <w:kern w:val="24"/>
    </w:rPr>
  </w:style>
  <w:style w:type="paragraph" w:styleId="DzMetin">
    <w:name w:val="Plain Text"/>
    <w:basedOn w:val="Normal"/>
    <w:link w:val="DzMetinChar"/>
    <w:uiPriority w:val="99"/>
    <w:semiHidden/>
    <w:unhideWhenUsed/>
    <w:rsid w:val="00FF2002"/>
    <w:pPr>
      <w:spacing w:line="240" w:lineRule="auto"/>
      <w:ind w:firstLine="0"/>
    </w:pPr>
    <w:rPr>
      <w:rFonts w:ascii="Consolas" w:hAnsi="Consolas" w:cs="Consolas"/>
      <w:sz w:val="22"/>
      <w:szCs w:val="21"/>
    </w:rPr>
  </w:style>
  <w:style w:type="character" w:customStyle="1" w:styleId="DzMetinChar">
    <w:name w:val="Düz Metin Char"/>
    <w:basedOn w:val="VarsaylanParagrafYazTipi"/>
    <w:link w:val="DzMetin"/>
    <w:uiPriority w:val="99"/>
    <w:semiHidden/>
    <w:rsid w:val="00FF2002"/>
    <w:rPr>
      <w:rFonts w:ascii="Consolas" w:hAnsi="Consolas" w:cs="Consolas"/>
      <w:kern w:val="24"/>
      <w:sz w:val="22"/>
      <w:szCs w:val="21"/>
    </w:rPr>
  </w:style>
  <w:style w:type="paragraph" w:styleId="Alnt">
    <w:name w:val="Quote"/>
    <w:basedOn w:val="Normal"/>
    <w:next w:val="Normal"/>
    <w:link w:val="AlntChar"/>
    <w:uiPriority w:val="29"/>
    <w:semiHidden/>
    <w:unhideWhenUsed/>
    <w:qFormat/>
    <w:pPr>
      <w:spacing w:before="200" w:after="160"/>
      <w:ind w:left="864" w:right="864" w:firstLine="0"/>
      <w:jc w:val="center"/>
    </w:pPr>
    <w:rPr>
      <w:i/>
      <w:iCs/>
      <w:color w:val="404040" w:themeColor="text1" w:themeTint="BF"/>
    </w:rPr>
  </w:style>
  <w:style w:type="character" w:customStyle="1" w:styleId="AlntChar">
    <w:name w:val="Alıntı Char"/>
    <w:basedOn w:val="VarsaylanParagrafYazTipi"/>
    <w:link w:val="Alnt"/>
    <w:uiPriority w:val="29"/>
    <w:semiHidden/>
    <w:rPr>
      <w:i/>
      <w:iCs/>
      <w:color w:val="404040" w:themeColor="text1" w:themeTint="BF"/>
      <w:kern w:val="24"/>
    </w:rPr>
  </w:style>
  <w:style w:type="paragraph" w:styleId="Selamlama">
    <w:name w:val="Salutation"/>
    <w:basedOn w:val="Normal"/>
    <w:next w:val="Normal"/>
    <w:link w:val="SelamlamaChar"/>
    <w:uiPriority w:val="99"/>
    <w:semiHidden/>
    <w:unhideWhenUsed/>
    <w:pPr>
      <w:ind w:firstLine="0"/>
    </w:pPr>
  </w:style>
  <w:style w:type="character" w:customStyle="1" w:styleId="SelamlamaChar">
    <w:name w:val="Selamlama Char"/>
    <w:basedOn w:val="VarsaylanParagrafYazTipi"/>
    <w:link w:val="Selamlama"/>
    <w:uiPriority w:val="99"/>
    <w:semiHidden/>
    <w:rPr>
      <w:kern w:val="24"/>
    </w:rPr>
  </w:style>
  <w:style w:type="paragraph" w:styleId="mza">
    <w:name w:val="Signature"/>
    <w:basedOn w:val="Normal"/>
    <w:link w:val="mzaChar"/>
    <w:uiPriority w:val="99"/>
    <w:semiHidden/>
    <w:unhideWhenUsed/>
    <w:pPr>
      <w:spacing w:line="240" w:lineRule="auto"/>
      <w:ind w:left="4320" w:firstLine="0"/>
    </w:pPr>
  </w:style>
  <w:style w:type="character" w:customStyle="1" w:styleId="mzaChar">
    <w:name w:val="İmza Char"/>
    <w:basedOn w:val="VarsaylanParagrafYazTipi"/>
    <w:link w:val="mza"/>
    <w:uiPriority w:val="99"/>
    <w:semiHidden/>
    <w:rPr>
      <w:kern w:val="24"/>
    </w:rPr>
  </w:style>
  <w:style w:type="paragraph" w:styleId="Kaynaka0">
    <w:name w:val="table of authorities"/>
    <w:basedOn w:val="Normal"/>
    <w:next w:val="Normal"/>
    <w:uiPriority w:val="99"/>
    <w:semiHidden/>
    <w:unhideWhenUsed/>
    <w:pPr>
      <w:ind w:left="240" w:firstLine="0"/>
    </w:pPr>
  </w:style>
  <w:style w:type="paragraph" w:styleId="ekillerTablosu">
    <w:name w:val="table of figures"/>
    <w:basedOn w:val="Normal"/>
    <w:next w:val="Normal"/>
    <w:uiPriority w:val="99"/>
    <w:semiHidden/>
    <w:unhideWhenUsed/>
    <w:pPr>
      <w:ind w:firstLine="0"/>
    </w:pPr>
  </w:style>
  <w:style w:type="paragraph" w:styleId="KaynakaBal">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4">
    <w:name w:val="toc 4"/>
    <w:basedOn w:val="Normal"/>
    <w:next w:val="Normal"/>
    <w:autoRedefine/>
    <w:uiPriority w:val="39"/>
    <w:semiHidden/>
    <w:unhideWhenUsed/>
    <w:pPr>
      <w:spacing w:after="100"/>
      <w:ind w:left="720" w:firstLine="0"/>
    </w:pPr>
  </w:style>
  <w:style w:type="paragraph" w:styleId="T5">
    <w:name w:val="toc 5"/>
    <w:basedOn w:val="Normal"/>
    <w:next w:val="Normal"/>
    <w:autoRedefine/>
    <w:uiPriority w:val="39"/>
    <w:semiHidden/>
    <w:unhideWhenUsed/>
    <w:pPr>
      <w:spacing w:after="100"/>
      <w:ind w:left="960" w:firstLine="0"/>
    </w:pPr>
  </w:style>
  <w:style w:type="paragraph" w:styleId="T6">
    <w:name w:val="toc 6"/>
    <w:basedOn w:val="Normal"/>
    <w:next w:val="Normal"/>
    <w:autoRedefine/>
    <w:uiPriority w:val="39"/>
    <w:semiHidden/>
    <w:unhideWhenUsed/>
    <w:pPr>
      <w:spacing w:after="100"/>
      <w:ind w:left="1200" w:firstLine="0"/>
    </w:pPr>
  </w:style>
  <w:style w:type="paragraph" w:styleId="T7">
    <w:name w:val="toc 7"/>
    <w:basedOn w:val="Normal"/>
    <w:next w:val="Normal"/>
    <w:autoRedefine/>
    <w:uiPriority w:val="39"/>
    <w:semiHidden/>
    <w:unhideWhenUsed/>
    <w:pPr>
      <w:spacing w:after="100"/>
      <w:ind w:left="1440" w:firstLine="0"/>
    </w:pPr>
  </w:style>
  <w:style w:type="paragraph" w:styleId="T8">
    <w:name w:val="toc 8"/>
    <w:basedOn w:val="Normal"/>
    <w:next w:val="Normal"/>
    <w:autoRedefine/>
    <w:uiPriority w:val="39"/>
    <w:semiHidden/>
    <w:unhideWhenUsed/>
    <w:pPr>
      <w:spacing w:after="100"/>
      <w:ind w:left="1680" w:firstLine="0"/>
    </w:pPr>
  </w:style>
  <w:style w:type="paragraph" w:styleId="T9">
    <w:name w:val="toc 9"/>
    <w:basedOn w:val="Normal"/>
    <w:next w:val="Normal"/>
    <w:autoRedefine/>
    <w:uiPriority w:val="39"/>
    <w:semiHidden/>
    <w:unhideWhenUsed/>
    <w:pPr>
      <w:spacing w:after="100"/>
      <w:ind w:left="1920" w:firstLine="0"/>
    </w:pPr>
  </w:style>
  <w:style w:type="character" w:styleId="SonnotBavurusu">
    <w:name w:val="endnote reference"/>
    <w:basedOn w:val="VarsaylanParagrafYazTipi"/>
    <w:uiPriority w:val="99"/>
    <w:semiHidden/>
    <w:unhideWhenUsed/>
    <w:rPr>
      <w:vertAlign w:val="superscript"/>
    </w:rPr>
  </w:style>
  <w:style w:type="character" w:styleId="DipnotBavurusu">
    <w:name w:val="footnote reference"/>
    <w:basedOn w:val="VarsaylanParagrafYazTipi"/>
    <w:uiPriority w:val="5"/>
    <w:unhideWhenUsed/>
    <w:qFormat/>
    <w:rPr>
      <w:vertAlign w:val="superscript"/>
    </w:rPr>
  </w:style>
  <w:style w:type="table" w:customStyle="1" w:styleId="APARaporu">
    <w:name w:val="APA Raporu"/>
    <w:basedOn w:val="NormalTablo"/>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oekil">
    <w:name w:val="Tablo/Şekil"/>
    <w:basedOn w:val="Normal"/>
    <w:uiPriority w:val="39"/>
    <w:qFormat/>
    <w:pPr>
      <w:spacing w:before="240"/>
      <w:ind w:firstLine="0"/>
      <w:contextualSpacing/>
    </w:pPr>
  </w:style>
  <w:style w:type="table" w:styleId="DzTablo1">
    <w:name w:val="Plain Table 1"/>
    <w:basedOn w:val="NormalTablo"/>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klamaBavurusu">
    <w:name w:val="annotation reference"/>
    <w:basedOn w:val="VarsaylanParagrafYazTipi"/>
    <w:uiPriority w:val="99"/>
    <w:semiHidden/>
    <w:unhideWhenUsed/>
    <w:rsid w:val="00FF2002"/>
    <w:rPr>
      <w:sz w:val="22"/>
      <w:szCs w:val="16"/>
    </w:rPr>
  </w:style>
  <w:style w:type="paragraph" w:styleId="SonnotMetni">
    <w:name w:val="endnote text"/>
    <w:basedOn w:val="Normal"/>
    <w:link w:val="SonnotMetniChar"/>
    <w:uiPriority w:val="99"/>
    <w:semiHidden/>
    <w:unhideWhenUsed/>
    <w:qFormat/>
    <w:rsid w:val="00FF2002"/>
    <w:pPr>
      <w:spacing w:line="240" w:lineRule="auto"/>
    </w:pPr>
    <w:rPr>
      <w:sz w:val="22"/>
      <w:szCs w:val="20"/>
    </w:rPr>
  </w:style>
  <w:style w:type="character" w:customStyle="1" w:styleId="SonnotMetniChar">
    <w:name w:val="Sonnot Metni Char"/>
    <w:basedOn w:val="VarsaylanParagrafYazTipi"/>
    <w:link w:val="SonnotMetni"/>
    <w:uiPriority w:val="99"/>
    <w:semiHidden/>
    <w:rsid w:val="00FF2002"/>
    <w:rPr>
      <w:kern w:val="24"/>
      <w:sz w:val="22"/>
      <w:szCs w:val="20"/>
    </w:rPr>
  </w:style>
  <w:style w:type="character" w:styleId="HTMLKodu">
    <w:name w:val="HTML Code"/>
    <w:basedOn w:val="VarsaylanParagrafYazTipi"/>
    <w:uiPriority w:val="99"/>
    <w:semiHidden/>
    <w:unhideWhenUsed/>
    <w:rsid w:val="00FF2002"/>
    <w:rPr>
      <w:rFonts w:ascii="Consolas" w:hAnsi="Consolas"/>
      <w:sz w:val="22"/>
      <w:szCs w:val="20"/>
    </w:rPr>
  </w:style>
  <w:style w:type="character" w:styleId="HTMLKlavye">
    <w:name w:val="HTML Keyboard"/>
    <w:basedOn w:val="VarsaylanParagrafYazTipi"/>
    <w:uiPriority w:val="99"/>
    <w:semiHidden/>
    <w:unhideWhenUsed/>
    <w:rsid w:val="00FF2002"/>
    <w:rPr>
      <w:rFonts w:ascii="Consolas" w:hAnsi="Consolas"/>
      <w:sz w:val="22"/>
      <w:szCs w:val="20"/>
    </w:rPr>
  </w:style>
  <w:style w:type="character" w:styleId="HTMLDaktilo">
    <w:name w:val="HTML Typewriter"/>
    <w:basedOn w:val="VarsaylanParagrafYazTipi"/>
    <w:uiPriority w:val="99"/>
    <w:semiHidden/>
    <w:unhideWhenUsed/>
    <w:rsid w:val="00FF2002"/>
    <w:rPr>
      <w:rFonts w:ascii="Consolas" w:hAnsi="Consolas"/>
      <w:sz w:val="22"/>
      <w:szCs w:val="20"/>
    </w:rPr>
  </w:style>
  <w:style w:type="character" w:styleId="GlVurgulama">
    <w:name w:val="Intense Emphasis"/>
    <w:basedOn w:val="VarsaylanParagrafYazTipi"/>
    <w:uiPriority w:val="21"/>
    <w:semiHidden/>
    <w:unhideWhenUsed/>
    <w:qFormat/>
    <w:rsid w:val="005D3A03"/>
    <w:rPr>
      <w:i/>
      <w:iCs/>
      <w:color w:val="373737" w:themeColor="accent1" w:themeShade="40"/>
    </w:rPr>
  </w:style>
  <w:style w:type="character" w:styleId="GlBavuru">
    <w:name w:val="Intense Reference"/>
    <w:basedOn w:val="VarsaylanParagrafYazTipi"/>
    <w:uiPriority w:val="32"/>
    <w:semiHidden/>
    <w:unhideWhenUsed/>
    <w:qFormat/>
    <w:rsid w:val="00BA45DB"/>
    <w:rPr>
      <w:b/>
      <w:bCs/>
      <w:caps w:val="0"/>
      <w:smallCaps/>
      <w:color w:val="595959" w:themeColor="text1" w:themeTint="A6"/>
      <w:spacing w:val="5"/>
    </w:rPr>
  </w:style>
  <w:style w:type="paragraph" w:styleId="TBal">
    <w:name w:val="TOC Heading"/>
    <w:basedOn w:val="Balk1"/>
    <w:next w:val="Normal"/>
    <w:uiPriority w:val="39"/>
    <w:unhideWhenUsed/>
    <w:qFormat/>
    <w:rsid w:val="009A6A3B"/>
    <w:pPr>
      <w:spacing w:before="240"/>
      <w:ind w:firstLine="720"/>
      <w:jc w:val="left"/>
      <w:outlineLvl w:val="9"/>
    </w:pPr>
    <w:rPr>
      <w:bCs w:val="0"/>
      <w:szCs w:val="32"/>
    </w:rPr>
  </w:style>
  <w:style w:type="character" w:styleId="zlenenKpr">
    <w:name w:val="FollowedHyperlink"/>
    <w:basedOn w:val="VarsaylanParagrafYazTipi"/>
    <w:uiPriority w:val="99"/>
    <w:semiHidden/>
    <w:unhideWhenUsed/>
    <w:rsid w:val="009A6A3B"/>
    <w:rPr>
      <w:color w:val="595959" w:themeColor="text1" w:themeTint="A6"/>
      <w:u w:val="single"/>
    </w:rPr>
  </w:style>
  <w:style w:type="paragraph" w:customStyle="1" w:styleId="Balk21">
    <w:name w:val="Başlık 21"/>
    <w:basedOn w:val="Normal"/>
    <w:uiPriority w:val="1"/>
    <w:qFormat/>
    <w:rsid w:val="00B823AA"/>
    <w:pPr>
      <w:ind w:firstLine="0"/>
      <w:jc w:val="center"/>
    </w:pPr>
  </w:style>
  <w:style w:type="paragraph" w:styleId="T1">
    <w:name w:val="toc 1"/>
    <w:basedOn w:val="Normal"/>
    <w:next w:val="Normal"/>
    <w:autoRedefine/>
    <w:uiPriority w:val="39"/>
    <w:unhideWhenUsed/>
    <w:rsid w:val="00827725"/>
    <w:pPr>
      <w:spacing w:after="100"/>
    </w:pPr>
  </w:style>
  <w:style w:type="paragraph" w:styleId="T2">
    <w:name w:val="toc 2"/>
    <w:basedOn w:val="Normal"/>
    <w:next w:val="Normal"/>
    <w:autoRedefine/>
    <w:uiPriority w:val="39"/>
    <w:unhideWhenUsed/>
    <w:rsid w:val="00827725"/>
    <w:pPr>
      <w:spacing w:after="100"/>
      <w:ind w:left="240"/>
    </w:pPr>
  </w:style>
  <w:style w:type="paragraph" w:styleId="T3">
    <w:name w:val="toc 3"/>
    <w:basedOn w:val="Normal"/>
    <w:next w:val="Normal"/>
    <w:autoRedefine/>
    <w:uiPriority w:val="39"/>
    <w:unhideWhenUsed/>
    <w:rsid w:val="00827725"/>
    <w:pPr>
      <w:spacing w:after="100"/>
      <w:ind w:left="480"/>
    </w:pPr>
  </w:style>
  <w:style w:type="character" w:styleId="Kpr">
    <w:name w:val="Hyperlink"/>
    <w:basedOn w:val="VarsaylanParagrafYazTipi"/>
    <w:uiPriority w:val="99"/>
    <w:unhideWhenUsed/>
    <w:rsid w:val="0082772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435866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652335">
      <w:bodyDiv w:val="1"/>
      <w:marLeft w:val="0"/>
      <w:marRight w:val="0"/>
      <w:marTop w:val="0"/>
      <w:marBottom w:val="0"/>
      <w:divBdr>
        <w:top w:val="none" w:sz="0" w:space="0" w:color="auto"/>
        <w:left w:val="none" w:sz="0" w:space="0" w:color="auto"/>
        <w:bottom w:val="none" w:sz="0" w:space="0" w:color="auto"/>
        <w:right w:val="none" w:sz="0" w:space="0" w:color="auto"/>
      </w:divBdr>
      <w:divsChild>
        <w:div w:id="276527223">
          <w:marLeft w:val="446"/>
          <w:marRight w:val="0"/>
          <w:marTop w:val="0"/>
          <w:marBottom w:val="0"/>
          <w:divBdr>
            <w:top w:val="none" w:sz="0" w:space="0" w:color="auto"/>
            <w:left w:val="none" w:sz="0" w:space="0" w:color="auto"/>
            <w:bottom w:val="none" w:sz="0" w:space="0" w:color="auto"/>
            <w:right w:val="none" w:sz="0" w:space="0" w:color="auto"/>
          </w:divBdr>
        </w:div>
        <w:div w:id="1669479076">
          <w:marLeft w:val="446"/>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6079511">
      <w:bodyDiv w:val="1"/>
      <w:marLeft w:val="0"/>
      <w:marRight w:val="0"/>
      <w:marTop w:val="0"/>
      <w:marBottom w:val="0"/>
      <w:divBdr>
        <w:top w:val="none" w:sz="0" w:space="0" w:color="auto"/>
        <w:left w:val="none" w:sz="0" w:space="0" w:color="auto"/>
        <w:bottom w:val="none" w:sz="0" w:space="0" w:color="auto"/>
        <w:right w:val="none" w:sz="0" w:space="0" w:color="auto"/>
      </w:divBdr>
      <w:divsChild>
        <w:div w:id="618533495">
          <w:marLeft w:val="446"/>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g&#252;m%20&#246;zkan\AppData\Roaming\Microsoft\Templates\APA%20stilinde%20rapor%20(6.%20s&#252;r&#252;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34EA3CB61F448DAD4BDC673EFD6072"/>
        <w:category>
          <w:name w:val="Genel"/>
          <w:gallery w:val="placeholder"/>
        </w:category>
        <w:types>
          <w:type w:val="bbPlcHdr"/>
        </w:types>
        <w:behaviors>
          <w:behavior w:val="content"/>
        </w:behaviors>
        <w:guid w:val="{A279CDE3-4526-405C-807D-0216D3672D1A}"/>
      </w:docPartPr>
      <w:docPartBody>
        <w:p w:rsidR="0049478C" w:rsidRDefault="00326C1E">
          <w:pPr>
            <w:pStyle w:val="AD34EA3CB61F448DAD4BDC673EFD6072"/>
          </w:pPr>
          <w:r w:rsidRPr="0056082A">
            <w:rPr>
              <w:noProof/>
              <w:lang w:bidi="tr-TR"/>
            </w:rPr>
            <w:t>[Buraya, Bir veya İki Satır Uzunluğunda Olan ve En Fazla 12 Kelimeden Oluşan Başlık Gelecek]</w:t>
          </w:r>
        </w:p>
      </w:docPartBody>
    </w:docPart>
    <w:docPart>
      <w:docPartPr>
        <w:name w:val="0F01D2554B2B4FD1B9C6886962AB3874"/>
        <w:category>
          <w:name w:val="Genel"/>
          <w:gallery w:val="placeholder"/>
        </w:category>
        <w:types>
          <w:type w:val="bbPlcHdr"/>
        </w:types>
        <w:behaviors>
          <w:behavior w:val="content"/>
        </w:behaviors>
        <w:guid w:val="{E2AF5EB8-7137-4D46-8F9C-5499F5725A12}"/>
      </w:docPartPr>
      <w:docPartBody>
        <w:p w:rsidR="0049478C" w:rsidRDefault="00326C1E">
          <w:pPr>
            <w:pStyle w:val="0F01D2554B2B4FD1B9C6886962AB3874"/>
          </w:pPr>
          <w:r w:rsidRPr="0056082A">
            <w:rPr>
              <w:noProof/>
              <w:lang w:bidi="tr-TR"/>
            </w:rPr>
            <w:t>[Buraya, Bir veya İki Satır Uzunluğunda Olan ve En Fazla 12 Kelimeden Oluşan Başlık Gelecek]</w:t>
          </w:r>
        </w:p>
      </w:docPartBody>
    </w:docPart>
    <w:docPart>
      <w:docPartPr>
        <w:name w:val="ADE6D8582B2748AE9F090FC49AF2AC37"/>
        <w:category>
          <w:name w:val="Genel"/>
          <w:gallery w:val="placeholder"/>
        </w:category>
        <w:types>
          <w:type w:val="bbPlcHdr"/>
        </w:types>
        <w:behaviors>
          <w:behavior w:val="content"/>
        </w:behaviors>
        <w:guid w:val="{B5824B30-2A17-4266-81EE-F5302E1DE5BB}"/>
      </w:docPartPr>
      <w:docPartBody>
        <w:p w:rsidR="0049478C" w:rsidRDefault="00326C1E">
          <w:pPr>
            <w:pStyle w:val="ADE6D8582B2748AE9F090FC49AF2AC37"/>
          </w:pPr>
          <w:r w:rsidRPr="0056082A">
            <w:rPr>
              <w:noProof/>
              <w:lang w:bidi="tr-TR"/>
            </w:rPr>
            <w:t>Şekiller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w:panose1 w:val="020F0502020204030204"/>
    <w:charset w:val="A2"/>
    <w:family w:val="swiss"/>
    <w:pitch w:val="variable"/>
    <w:sig w:usb0="E1002AFF" w:usb1="4000ACF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1E"/>
    <w:rsid w:val="00326C1E"/>
    <w:rsid w:val="0049478C"/>
    <w:rsid w:val="00D14E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D34EA3CB61F448DAD4BDC673EFD6072">
    <w:name w:val="AD34EA3CB61F448DAD4BDC673EFD6072"/>
  </w:style>
  <w:style w:type="paragraph" w:customStyle="1" w:styleId="0EA827FD17CD4A86ADC548D8266DCF3A">
    <w:name w:val="0EA827FD17CD4A86ADC548D8266DCF3A"/>
  </w:style>
  <w:style w:type="paragraph" w:customStyle="1" w:styleId="68F3696841F84E69AD313B73552F09E1">
    <w:name w:val="68F3696841F84E69AD313B73552F09E1"/>
  </w:style>
  <w:style w:type="paragraph" w:customStyle="1" w:styleId="2D5D6FF69CCF4BD0BABC813337B0E5AD">
    <w:name w:val="2D5D6FF69CCF4BD0BABC813337B0E5AD"/>
  </w:style>
  <w:style w:type="paragraph" w:customStyle="1" w:styleId="1064B96AF0A64828975E0583B60A7291">
    <w:name w:val="1064B96AF0A64828975E0583B60A7291"/>
  </w:style>
  <w:style w:type="paragraph" w:customStyle="1" w:styleId="F7717964B7A74692956D52E6B307E255">
    <w:name w:val="F7717964B7A74692956D52E6B307E255"/>
  </w:style>
  <w:style w:type="character" w:styleId="Vurgu">
    <w:name w:val="Emphasis"/>
    <w:basedOn w:val="VarsaylanParagrafYazTipi"/>
    <w:uiPriority w:val="4"/>
    <w:unhideWhenUsed/>
    <w:qFormat/>
    <w:rPr>
      <w:rFonts w:asciiTheme="minorHAnsi" w:hAnsiTheme="minorHAnsi"/>
      <w:i/>
      <w:iCs/>
      <w:sz w:val="24"/>
    </w:rPr>
  </w:style>
  <w:style w:type="paragraph" w:customStyle="1" w:styleId="73D80ED83D3D455F83B46247C1CC7832">
    <w:name w:val="73D80ED83D3D455F83B46247C1CC7832"/>
  </w:style>
  <w:style w:type="paragraph" w:customStyle="1" w:styleId="E5ED56990DDD49E3BCD47D79871C07B7">
    <w:name w:val="E5ED56990DDD49E3BCD47D79871C07B7"/>
  </w:style>
  <w:style w:type="paragraph" w:customStyle="1" w:styleId="0F01D2554B2B4FD1B9C6886962AB3874">
    <w:name w:val="0F01D2554B2B4FD1B9C6886962AB3874"/>
  </w:style>
  <w:style w:type="paragraph" w:customStyle="1" w:styleId="702640BF5E264AEFB0FD3416F9E1C79D">
    <w:name w:val="702640BF5E264AEFB0FD3416F9E1C79D"/>
  </w:style>
  <w:style w:type="paragraph" w:customStyle="1" w:styleId="2CD69FD521464F6BBFD035AC8D778DBA">
    <w:name w:val="2CD69FD521464F6BBFD035AC8D778DBA"/>
  </w:style>
  <w:style w:type="paragraph" w:customStyle="1" w:styleId="1B8B7BA274A14DD790DE24689442526F">
    <w:name w:val="1B8B7BA274A14DD790DE24689442526F"/>
  </w:style>
  <w:style w:type="paragraph" w:customStyle="1" w:styleId="77552326F4C04695AA84B41E0EB46AB1">
    <w:name w:val="77552326F4C04695AA84B41E0EB46AB1"/>
  </w:style>
  <w:style w:type="paragraph" w:customStyle="1" w:styleId="391CCB3AE9104C4B8CD71220AFACC825">
    <w:name w:val="391CCB3AE9104C4B8CD71220AFACC825"/>
  </w:style>
  <w:style w:type="paragraph" w:customStyle="1" w:styleId="0699477045474E22AC39C36788A03577">
    <w:name w:val="0699477045474E22AC39C36788A03577"/>
  </w:style>
  <w:style w:type="paragraph" w:customStyle="1" w:styleId="F3C7BC33E9E74C2D86528EDB345C57AC">
    <w:name w:val="F3C7BC33E9E74C2D86528EDB345C57AC"/>
  </w:style>
  <w:style w:type="paragraph" w:customStyle="1" w:styleId="E2762151633F44CAAEE29FAEA252C0FD">
    <w:name w:val="E2762151633F44CAAEE29FAEA252C0FD"/>
  </w:style>
  <w:style w:type="paragraph" w:customStyle="1" w:styleId="80B974C0EFAC42639DA5166D5FA987AF">
    <w:name w:val="80B974C0EFAC42639DA5166D5FA987AF"/>
  </w:style>
  <w:style w:type="paragraph" w:customStyle="1" w:styleId="F0F2F119E203426680B93B895A52A023">
    <w:name w:val="F0F2F119E203426680B93B895A52A023"/>
  </w:style>
  <w:style w:type="paragraph" w:customStyle="1" w:styleId="048B62592CD54961A52F8BC5FFCF0D60">
    <w:name w:val="048B62592CD54961A52F8BC5FFCF0D60"/>
  </w:style>
  <w:style w:type="paragraph" w:customStyle="1" w:styleId="906DF6FAF40544F59802B56941E2DCB3">
    <w:name w:val="906DF6FAF40544F59802B56941E2DCB3"/>
  </w:style>
  <w:style w:type="paragraph" w:customStyle="1" w:styleId="2A742AF37FBE44FE84847B5A72436586">
    <w:name w:val="2A742AF37FBE44FE84847B5A72436586"/>
  </w:style>
  <w:style w:type="paragraph" w:customStyle="1" w:styleId="1A02DDE0294545F991C7AFA849F57621">
    <w:name w:val="1A02DDE0294545F991C7AFA849F57621"/>
  </w:style>
  <w:style w:type="paragraph" w:customStyle="1" w:styleId="DB84741CDD1F411A935D1FF37A390CCD">
    <w:name w:val="DB84741CDD1F411A935D1FF37A390CCD"/>
  </w:style>
  <w:style w:type="paragraph" w:customStyle="1" w:styleId="2029E78F36C6407380AFB4694D1A3303">
    <w:name w:val="2029E78F36C6407380AFB4694D1A3303"/>
  </w:style>
  <w:style w:type="paragraph" w:customStyle="1" w:styleId="35126C11593D40B6A9E8994C42C5D950">
    <w:name w:val="35126C11593D40B6A9E8994C42C5D950"/>
  </w:style>
  <w:style w:type="paragraph" w:customStyle="1" w:styleId="4549A7C1F8B643AFBF90491BE02F65F5">
    <w:name w:val="4549A7C1F8B643AFBF90491BE02F65F5"/>
  </w:style>
  <w:style w:type="paragraph" w:customStyle="1" w:styleId="6823B9E3F6C249F7AB8E013EB1E86BD7">
    <w:name w:val="6823B9E3F6C249F7AB8E013EB1E86BD7"/>
  </w:style>
  <w:style w:type="paragraph" w:customStyle="1" w:styleId="84249EF4B3A942E08612DE24C92AF984">
    <w:name w:val="84249EF4B3A942E08612DE24C92AF984"/>
  </w:style>
  <w:style w:type="paragraph" w:customStyle="1" w:styleId="DF46FBD4906A4DAD838A72AEB30F5EF2">
    <w:name w:val="DF46FBD4906A4DAD838A72AEB30F5EF2"/>
  </w:style>
  <w:style w:type="paragraph" w:customStyle="1" w:styleId="A62C9FD486E44E4CA9C72080812BC669">
    <w:name w:val="A62C9FD486E44E4CA9C72080812BC669"/>
  </w:style>
  <w:style w:type="paragraph" w:customStyle="1" w:styleId="0D648003015B4CB5B61C4D3FED3F625B">
    <w:name w:val="0D648003015B4CB5B61C4D3FED3F625B"/>
  </w:style>
  <w:style w:type="paragraph" w:customStyle="1" w:styleId="330FD25081EB467A9E7F43E726410526">
    <w:name w:val="330FD25081EB467A9E7F43E726410526"/>
  </w:style>
  <w:style w:type="paragraph" w:customStyle="1" w:styleId="20CF2B3331E64B63A419D77971FF825F">
    <w:name w:val="20CF2B3331E64B63A419D77971FF825F"/>
  </w:style>
  <w:style w:type="paragraph" w:customStyle="1" w:styleId="0EDFD294E2944C78A5C0E905D6D012CE">
    <w:name w:val="0EDFD294E2944C78A5C0E905D6D012CE"/>
  </w:style>
  <w:style w:type="paragraph" w:customStyle="1" w:styleId="74A814546D9546EBA1792CADF372CF49">
    <w:name w:val="74A814546D9546EBA1792CADF372CF49"/>
  </w:style>
  <w:style w:type="paragraph" w:customStyle="1" w:styleId="4492CC5F678C435F974A21088FC66F79">
    <w:name w:val="4492CC5F678C435F974A21088FC66F79"/>
  </w:style>
  <w:style w:type="paragraph" w:customStyle="1" w:styleId="7EC9501BBFF54100B5FF68D6B84A6C0F">
    <w:name w:val="7EC9501BBFF54100B5FF68D6B84A6C0F"/>
  </w:style>
  <w:style w:type="paragraph" w:customStyle="1" w:styleId="1EC191DDD4A94B61B83160F819CA68CF">
    <w:name w:val="1EC191DDD4A94B61B83160F819CA68CF"/>
  </w:style>
  <w:style w:type="paragraph" w:customStyle="1" w:styleId="1423FF0FD33D4202AB4F2A207E5C53F7">
    <w:name w:val="1423FF0FD33D4202AB4F2A207E5C53F7"/>
  </w:style>
  <w:style w:type="paragraph" w:customStyle="1" w:styleId="9EAB568A3A264FF4B85925EE7665A3F1">
    <w:name w:val="9EAB568A3A264FF4B85925EE7665A3F1"/>
  </w:style>
  <w:style w:type="paragraph" w:customStyle="1" w:styleId="213F14F7803542C1B46443F02F5C80F9">
    <w:name w:val="213F14F7803542C1B46443F02F5C80F9"/>
  </w:style>
  <w:style w:type="paragraph" w:customStyle="1" w:styleId="4798B4F14C5E4D7EA277D1346121363E">
    <w:name w:val="4798B4F14C5E4D7EA277D1346121363E"/>
  </w:style>
  <w:style w:type="paragraph" w:customStyle="1" w:styleId="FAB2DD54B9024BA092313B6E99D5A0AD">
    <w:name w:val="FAB2DD54B9024BA092313B6E99D5A0AD"/>
  </w:style>
  <w:style w:type="paragraph" w:customStyle="1" w:styleId="FFCCFB5E872B47AEA3D0314F7CA73097">
    <w:name w:val="FFCCFB5E872B47AEA3D0314F7CA73097"/>
  </w:style>
  <w:style w:type="paragraph" w:customStyle="1" w:styleId="EA1C3ACE3D2A4AECBAD8E5E0323BFB45">
    <w:name w:val="EA1C3ACE3D2A4AECBAD8E5E0323BFB45"/>
  </w:style>
  <w:style w:type="paragraph" w:customStyle="1" w:styleId="719E11B95C6A496491670FA2B1926D8E">
    <w:name w:val="719E11B95C6A496491670FA2B1926D8E"/>
  </w:style>
  <w:style w:type="paragraph" w:customStyle="1" w:styleId="A27F229677B44035BB71C97ABD0A7C3A">
    <w:name w:val="A27F229677B44035BB71C97ABD0A7C3A"/>
  </w:style>
  <w:style w:type="paragraph" w:customStyle="1" w:styleId="0E139F6E484446A2A16B5AB3D99670D3">
    <w:name w:val="0E139F6E484446A2A16B5AB3D99670D3"/>
  </w:style>
  <w:style w:type="paragraph" w:customStyle="1" w:styleId="EC1DC0C6664F4DF6ABE3760E5F36DB71">
    <w:name w:val="EC1DC0C6664F4DF6ABE3760E5F36DB71"/>
  </w:style>
  <w:style w:type="paragraph" w:customStyle="1" w:styleId="BD2B3C82E40D4075B1C6A8C904D1D37A">
    <w:name w:val="BD2B3C82E40D4075B1C6A8C904D1D37A"/>
  </w:style>
  <w:style w:type="paragraph" w:customStyle="1" w:styleId="3C34F39540F3427F9629AC2D7517F65D">
    <w:name w:val="3C34F39540F3427F9629AC2D7517F65D"/>
  </w:style>
  <w:style w:type="paragraph" w:customStyle="1" w:styleId="73CE089F36EE4E08BAF382A5F59C2E65">
    <w:name w:val="73CE089F36EE4E08BAF382A5F59C2E65"/>
  </w:style>
  <w:style w:type="paragraph" w:customStyle="1" w:styleId="BB1ED795F7024FD2ABCABB4FA9202F3A">
    <w:name w:val="BB1ED795F7024FD2ABCABB4FA9202F3A"/>
  </w:style>
  <w:style w:type="paragraph" w:customStyle="1" w:styleId="529F2C073E3E43188018A8D7347776FD">
    <w:name w:val="529F2C073E3E43188018A8D7347776FD"/>
  </w:style>
  <w:style w:type="paragraph" w:customStyle="1" w:styleId="3CF9CD9D9A934821BA1B002FDF9DBC09">
    <w:name w:val="3CF9CD9D9A934821BA1B002FDF9DBC09"/>
  </w:style>
  <w:style w:type="paragraph" w:customStyle="1" w:styleId="F71137B1B1A247FCBEF21D307504A410">
    <w:name w:val="F71137B1B1A247FCBEF21D307504A410"/>
  </w:style>
  <w:style w:type="paragraph" w:customStyle="1" w:styleId="80C99395881042E1ABFF2228784B312D">
    <w:name w:val="80C99395881042E1ABFF2228784B312D"/>
  </w:style>
  <w:style w:type="paragraph" w:customStyle="1" w:styleId="128D18BE32C74A3A9641C857354148C2">
    <w:name w:val="128D18BE32C74A3A9641C857354148C2"/>
  </w:style>
  <w:style w:type="paragraph" w:customStyle="1" w:styleId="32A3046ADB0A4D9FBF481DB365EDE3E8">
    <w:name w:val="32A3046ADB0A4D9FBF481DB365EDE3E8"/>
  </w:style>
  <w:style w:type="paragraph" w:customStyle="1" w:styleId="0832A6891BAE4A0BA6C75C1A99A46612">
    <w:name w:val="0832A6891BAE4A0BA6C75C1A99A46612"/>
  </w:style>
  <w:style w:type="paragraph" w:customStyle="1" w:styleId="ADE6D8582B2748AE9F090FC49AF2AC37">
    <w:name w:val="ADE6D8582B2748AE9F090FC49AF2AC37"/>
  </w:style>
  <w:style w:type="paragraph" w:customStyle="1" w:styleId="EB92E1050B404EBF885FB1CE7C6A0060">
    <w:name w:val="EB92E1050B404EBF885FB1CE7C6A0060"/>
  </w:style>
  <w:style w:type="paragraph" w:customStyle="1" w:styleId="56E8C52CA4BC4B9FB4DD46A8F7698100">
    <w:name w:val="56E8C52CA4BC4B9FB4DD46A8F7698100"/>
    <w:rsid w:val="00D14EE5"/>
  </w:style>
  <w:style w:type="paragraph" w:customStyle="1" w:styleId="F327C8F396084EEC9436B3C674D54BD0">
    <w:name w:val="F327C8F396084EEC9436B3C674D54BD0"/>
    <w:rsid w:val="00D14EE5"/>
  </w:style>
  <w:style w:type="paragraph" w:customStyle="1" w:styleId="7E4ED7D75A744F13ADF44743085D9F8D">
    <w:name w:val="7E4ED7D75A744F13ADF44743085D9F8D"/>
    <w:rsid w:val="00D14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hedjhotep company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{61FFCF47-0F99-4964-A101-AA10EBE44AF7}</b:Guid>
    <b:Title>Makale Başlığı</b:Title>
    <b:Year>Yıl</b:Year>
    <b:JournalName>Gazete Başlığı</b:JournalName>
    <b:Pages>Sayfa Aralığı</b:Pages>
    <b:Author>
      <b:Author>
        <b:NameList>
          <b:Person>
            <b:Last>Soyad</b:Last>
            <b:First>Ad</b:First>
          </b:Person>
        </b:NameList>
      </b:Author>
    </b:Author>
    <b:RefOrder>1</b:RefOrder>
  </b:Source>
  <b:Source>
    <b:Tag>Last</b:Tag>
    <b:SourceType>Book</b:SourceType>
    <b:Guid>{1D6CFB2F-9B5C-48A9-BED4-7C9550B91E32}</b:Guid>
    <b:Title>Kitap Adı</b:Title>
    <b:Year>Yıl</b:Year>
    <b:City>Şehir Adı</b:City>
    <b:Publisher>Yayımcı Adı</b:Publisher>
    <b:Author>
      <b:Author>
        <b:NameList>
          <b:Person>
            <b:Last>Soyad</b:Last>
            <b:First>Ad</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CC158-3AD0-4432-91A1-08E9E4717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stilinde rapor (6. sürüm).dotx</Template>
  <TotalTime>0</TotalTime>
  <Pages>18</Pages>
  <Words>3213</Words>
  <Characters>18316</Characters>
  <Application>Microsoft Office Word</Application>
  <DocSecurity>0</DocSecurity>
  <Lines>152</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Hedjhotep</vt:lpstr>
      <vt:lpstr/>
    </vt:vector>
  </TitlesOfParts>
  <Company/>
  <LinksUpToDate>false</LinksUpToDate>
  <CharactersWithSpaces>21487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Hedjhotep</dc:title>
  <dc:subject/>
  <dc:creator>begüm özkan</dc:creator>
  <cp:keywords/>
  <dc:description/>
  <cp:lastModifiedBy>begüm özkan</cp:lastModifiedBy>
  <cp:revision>2</cp:revision>
  <dcterms:created xsi:type="dcterms:W3CDTF">2023-01-19T11:03:00Z</dcterms:created>
  <dcterms:modified xsi:type="dcterms:W3CDTF">2023-01-19T11:03:00Z</dcterms:modified>
</cp:coreProperties>
</file>